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A2E33" w14:textId="77777777" w:rsidR="000D05D2" w:rsidRPr="009308BB" w:rsidRDefault="005A07FA" w:rsidP="005A07FA">
      <w:pPr>
        <w:rPr>
          <w:lang w:val="es-ES"/>
        </w:rPr>
      </w:pPr>
      <w:r w:rsidRPr="009308B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7C5215D" wp14:editId="309DACC6">
                <wp:simplePos x="0" y="0"/>
                <wp:positionH relativeFrom="column">
                  <wp:posOffset>1377662</wp:posOffset>
                </wp:positionH>
                <wp:positionV relativeFrom="paragraph">
                  <wp:posOffset>-6519776</wp:posOffset>
                </wp:positionV>
                <wp:extent cx="5386648" cy="2600152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6648" cy="2600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A00647" w14:textId="26FD4663" w:rsidR="00F21BD9" w:rsidRPr="00BB049E" w:rsidRDefault="001D621D" w:rsidP="000D05D2">
                            <w:pPr>
                              <w:spacing w:after="0" w:line="240" w:lineRule="auto"/>
                              <w:jc w:val="right"/>
                              <w:rPr>
                                <w:color w:val="629DD1"/>
                              </w:rPr>
                            </w:pPr>
                            <w:sdt>
                              <w:sdtPr>
                                <w:rPr>
                                  <w:color w:val="629DD1"/>
                                  <w:sz w:val="160"/>
                                  <w:lang w:val="es-AR"/>
                                </w:rPr>
                                <w:alias w:val="Title"/>
                                <w:tag w:val=""/>
                                <w:id w:val="18110108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85841">
                                  <w:rPr>
                                    <w:color w:val="629DD1"/>
                                    <w:sz w:val="160"/>
                                    <w:lang w:val="es-AR"/>
                                  </w:rPr>
                                  <w:t>Práctica</w:t>
                                </w:r>
                              </w:sdtContent>
                            </w:sdt>
                            <w:r w:rsidR="000C4C97">
                              <w:rPr>
                                <w:color w:val="629DD1"/>
                                <w:sz w:val="160"/>
                                <w:lang w:val="es-AR"/>
                              </w:rPr>
                              <w:t xml:space="preserve"> </w:t>
                            </w:r>
                            <w:r w:rsidR="007F430C">
                              <w:rPr>
                                <w:color w:val="629DD1"/>
                                <w:sz w:val="160"/>
                                <w:lang w:val="es-AR"/>
                              </w:rPr>
                              <w:t>Te</w:t>
                            </w:r>
                            <w:r w:rsidR="000C4C97">
                              <w:rPr>
                                <w:color w:val="629DD1"/>
                                <w:sz w:val="160"/>
                                <w:lang w:val="es-AR"/>
                              </w:rPr>
                              <w:t>m</w:t>
                            </w:r>
                            <w:r w:rsidR="007F430C">
                              <w:rPr>
                                <w:color w:val="629DD1"/>
                                <w:sz w:val="160"/>
                                <w:lang w:val="es-AR"/>
                              </w:rPr>
                              <w:t xml:space="preserve">a </w:t>
                            </w:r>
                            <w:r w:rsidR="00956735">
                              <w:rPr>
                                <w:color w:val="629DD1"/>
                                <w:sz w:val="160"/>
                                <w:lang w:val="es-A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5215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08.5pt;margin-top:-513.35pt;width:424.15pt;height:204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" filled="f" stroked="f" strokeweight=".5pt">
                <v:textbox>
                  <w:txbxContent>
                    <w:p w14:paraId="50A00647" w14:textId="26FD4663" w:rsidR="00F21BD9" w:rsidRPr="00BB049E" w:rsidRDefault="001D621D" w:rsidP="000D05D2">
                      <w:pPr>
                        <w:spacing w:after="0" w:line="240" w:lineRule="auto"/>
                        <w:jc w:val="right"/>
                        <w:rPr>
                          <w:color w:val="629DD1"/>
                        </w:rPr>
                      </w:pPr>
                      <w:sdt>
                        <w:sdtPr>
                          <w:rPr>
                            <w:color w:val="629DD1"/>
                            <w:sz w:val="160"/>
                            <w:lang w:val="es-AR"/>
                          </w:rPr>
                          <w:alias w:val="Title"/>
                          <w:tag w:val=""/>
                          <w:id w:val="18110108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85841">
                            <w:rPr>
                              <w:color w:val="629DD1"/>
                              <w:sz w:val="160"/>
                              <w:lang w:val="es-AR"/>
                            </w:rPr>
                            <w:t>Práctica</w:t>
                          </w:r>
                        </w:sdtContent>
                      </w:sdt>
                      <w:r w:rsidR="000C4C97">
                        <w:rPr>
                          <w:color w:val="629DD1"/>
                          <w:sz w:val="160"/>
                          <w:lang w:val="es-AR"/>
                        </w:rPr>
                        <w:t xml:space="preserve"> </w:t>
                      </w:r>
                      <w:r w:rsidR="007F430C">
                        <w:rPr>
                          <w:color w:val="629DD1"/>
                          <w:sz w:val="160"/>
                          <w:lang w:val="es-AR"/>
                        </w:rPr>
                        <w:t>Te</w:t>
                      </w:r>
                      <w:r w:rsidR="000C4C97">
                        <w:rPr>
                          <w:color w:val="629DD1"/>
                          <w:sz w:val="160"/>
                          <w:lang w:val="es-AR"/>
                        </w:rPr>
                        <w:t>m</w:t>
                      </w:r>
                      <w:r w:rsidR="007F430C">
                        <w:rPr>
                          <w:color w:val="629DD1"/>
                          <w:sz w:val="160"/>
                          <w:lang w:val="es-AR"/>
                        </w:rPr>
                        <w:t xml:space="preserve">a </w:t>
                      </w:r>
                      <w:r w:rsidR="00956735">
                        <w:rPr>
                          <w:color w:val="629DD1"/>
                          <w:sz w:val="160"/>
                          <w:lang w:val="es-A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D05D2" w:rsidRPr="009308B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FA066A" wp14:editId="31D4EC39">
                <wp:simplePos x="0" y="0"/>
                <wp:positionH relativeFrom="column">
                  <wp:posOffset>-680720</wp:posOffset>
                </wp:positionH>
                <wp:positionV relativeFrom="paragraph">
                  <wp:posOffset>-4032827</wp:posOffset>
                </wp:positionV>
                <wp:extent cx="7353300" cy="781050"/>
                <wp:effectExtent l="0" t="0" r="0" b="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533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i/>
                                <w:color w:val="F2F2F2" w:themeColor="background1" w:themeShade="F2"/>
                                <w:sz w:val="44"/>
                                <w:lang w:val="es-AR"/>
                              </w:rPr>
                              <w:alias w:val="Status"/>
                              <w:tag w:val=""/>
                              <w:id w:val="-1191455878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p w14:paraId="5D56801D" w14:textId="7488E8DA" w:rsidR="00F21BD9" w:rsidRPr="000D05D2" w:rsidRDefault="005B2245" w:rsidP="000D05D2">
                                <w:pPr>
                                  <w:rPr>
                                    <w:b/>
                                    <w:i/>
                                    <w:color w:val="F2F2F2" w:themeColor="background1" w:themeShade="F2"/>
                                    <w:sz w:val="44"/>
                                    <w:lang w:val="es-AR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F2F2F2" w:themeColor="background1" w:themeShade="F2"/>
                                    <w:sz w:val="44"/>
                                    <w:lang w:val="es-AR"/>
                                  </w:rPr>
                                  <w:t xml:space="preserve">Desarrollo Web en Entorno </w:t>
                                </w:r>
                                <w:r w:rsidR="00A22B48">
                                  <w:rPr>
                                    <w:b/>
                                    <w:i/>
                                    <w:color w:val="F2F2F2" w:themeColor="background1" w:themeShade="F2"/>
                                    <w:sz w:val="44"/>
                                    <w:lang w:val="es-AR"/>
                                  </w:rPr>
                                  <w:t>Cliente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A066A" id="Text Box 21" o:spid="_x0000_s1027" type="#_x0000_t202" style="position:absolute;left:0;text-align:left;margin-left:-53.6pt;margin-top:-317.55pt;width:579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" filled="f" stroked="f" strokeweight=".5pt">
                <v:textbox>
                  <w:txbxContent>
                    <w:sdt>
                      <w:sdtPr>
                        <w:rPr>
                          <w:b/>
                          <w:i/>
                          <w:color w:val="F2F2F2" w:themeColor="background1" w:themeShade="F2"/>
                          <w:sz w:val="44"/>
                          <w:lang w:val="es-AR"/>
                        </w:rPr>
                        <w:alias w:val="Status"/>
                        <w:tag w:val=""/>
                        <w:id w:val="-1191455878"/>
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<w:text/>
                      </w:sdtPr>
                      <w:sdtEndPr/>
                      <w:sdtContent>
                        <w:p w14:paraId="5D56801D" w14:textId="7488E8DA" w:rsidR="00F21BD9" w:rsidRPr="000D05D2" w:rsidRDefault="005B2245" w:rsidP="000D05D2">
                          <w:pPr>
                            <w:rPr>
                              <w:b/>
                              <w:i/>
                              <w:color w:val="F2F2F2" w:themeColor="background1" w:themeShade="F2"/>
                              <w:sz w:val="44"/>
                              <w:lang w:val="es-AR"/>
                            </w:rPr>
                          </w:pPr>
                          <w:r>
                            <w:rPr>
                              <w:b/>
                              <w:i/>
                              <w:color w:val="F2F2F2" w:themeColor="background1" w:themeShade="F2"/>
                              <w:sz w:val="44"/>
                              <w:lang w:val="es-AR"/>
                            </w:rPr>
                            <w:t xml:space="preserve">Desarrollo Web en Entorno </w:t>
                          </w:r>
                          <w:r w:rsidR="00A22B48">
                            <w:rPr>
                              <w:b/>
                              <w:i/>
                              <w:color w:val="F2F2F2" w:themeColor="background1" w:themeShade="F2"/>
                              <w:sz w:val="44"/>
                              <w:lang w:val="es-AR"/>
                            </w:rPr>
                            <w:t>Cliente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D05D2" w:rsidRPr="009308B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07706C5" wp14:editId="014B9906">
                <wp:simplePos x="0" y="0"/>
                <wp:positionH relativeFrom="column">
                  <wp:posOffset>-474345</wp:posOffset>
                </wp:positionH>
                <wp:positionV relativeFrom="paragraph">
                  <wp:posOffset>-9568815</wp:posOffset>
                </wp:positionV>
                <wp:extent cx="7353300" cy="78105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533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52DA78" w14:textId="77777777" w:rsidR="00F21BD9" w:rsidRPr="00BB049E" w:rsidRDefault="00F21BD9" w:rsidP="005A26BC">
                            <w:pPr>
                              <w:rPr>
                                <w:b/>
                                <w:i/>
                                <w:color w:val="629DD1"/>
                                <w:sz w:val="44"/>
                              </w:rPr>
                            </w:pPr>
                            <w:r>
                              <w:rPr>
                                <w:b/>
                                <w:i/>
                                <w:color w:val="629DD1"/>
                                <w:sz w:val="44"/>
                                <w:lang w:val="es-AR"/>
                              </w:rPr>
                              <w:t xml:space="preserve">Autor: </w:t>
                            </w:r>
                            <w:sdt>
                              <w:sdtPr>
                                <w:rPr>
                                  <w:b/>
                                  <w:i/>
                                  <w:color w:val="629DD1"/>
                                  <w:sz w:val="44"/>
                                  <w:lang w:val="es-AR"/>
                                </w:rPr>
                                <w:alias w:val="Author"/>
                                <w:tag w:val=""/>
                                <w:id w:val="167591490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b/>
                                    <w:i/>
                                    <w:color w:val="629DD1"/>
                                    <w:sz w:val="44"/>
                                    <w:lang w:val="es-ES"/>
                                  </w:rPr>
                                  <w:t>José Fco. Soto Camacho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06C5" id="_x0000_s1028" type="#_x0000_t202" style="position:absolute;left:0;text-align:left;margin-left:-37.35pt;margin-top:-753.45pt;width:579pt;height:61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" filled="f" stroked="f" strokeweight=".5pt">
                <v:textbox>
                  <w:txbxContent>
                    <w:p w14:paraId="2652DA78" w14:textId="77777777" w:rsidR="00F21BD9" w:rsidRPr="00BB049E" w:rsidRDefault="00F21BD9" w:rsidP="005A26BC">
                      <w:pPr>
                        <w:rPr>
                          <w:b/>
                          <w:i/>
                          <w:color w:val="629DD1"/>
                          <w:sz w:val="44"/>
                        </w:rPr>
                      </w:pPr>
                      <w:r>
                        <w:rPr>
                          <w:b/>
                          <w:i/>
                          <w:color w:val="629DD1"/>
                          <w:sz w:val="44"/>
                          <w:lang w:val="es-AR"/>
                        </w:rPr>
                        <w:t xml:space="preserve">Autor: </w:t>
                      </w:r>
                      <w:sdt>
                        <w:sdtPr>
                          <w:rPr>
                            <w:b/>
                            <w:i/>
                            <w:color w:val="629DD1"/>
                            <w:sz w:val="44"/>
                            <w:lang w:val="es-AR"/>
                          </w:rPr>
                          <w:alias w:val="Author"/>
                          <w:tag w:val=""/>
                          <w:id w:val="167591490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b/>
                              <w:i/>
                              <w:color w:val="629DD1"/>
                              <w:sz w:val="44"/>
                              <w:lang w:val="es-ES"/>
                            </w:rPr>
                            <w:t>José Fco. Soto Camacho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0D05D2" w:rsidRPr="009308B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3A2C68" wp14:editId="6EC67895">
                <wp:simplePos x="0" y="0"/>
                <wp:positionH relativeFrom="column">
                  <wp:posOffset>-474345</wp:posOffset>
                </wp:positionH>
                <wp:positionV relativeFrom="paragraph">
                  <wp:posOffset>-9149715</wp:posOffset>
                </wp:positionV>
                <wp:extent cx="7200900" cy="40005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48200B" w14:textId="21455167" w:rsidR="00F21BD9" w:rsidRPr="00BB049E" w:rsidRDefault="00770868" w:rsidP="005A26BC">
                            <w:pPr>
                              <w:rPr>
                                <w:b/>
                                <w:i/>
                                <w:color w:val="7F8FA9"/>
                              </w:rPr>
                            </w:pPr>
                            <w:r>
                              <w:rPr>
                                <w:b/>
                                <w:i/>
                                <w:color w:val="7F8FA9"/>
                                <w:sz w:val="32"/>
                              </w:rPr>
                              <w:t>1</w:t>
                            </w:r>
                            <w:r w:rsidR="00956735">
                              <w:rPr>
                                <w:b/>
                                <w:i/>
                                <w:color w:val="7F8FA9"/>
                                <w:sz w:val="32"/>
                              </w:rPr>
                              <w:t>0</w:t>
                            </w:r>
                            <w:r>
                              <w:rPr>
                                <w:b/>
                                <w:i/>
                                <w:color w:val="7F8FA9"/>
                                <w:sz w:val="32"/>
                              </w:rPr>
                              <w:t xml:space="preserve"> de </w:t>
                            </w:r>
                            <w:proofErr w:type="spellStart"/>
                            <w:r w:rsidR="00956735">
                              <w:rPr>
                                <w:b/>
                                <w:i/>
                                <w:color w:val="7F8FA9"/>
                                <w:sz w:val="32"/>
                              </w:rPr>
                              <w:t>Febrero</w:t>
                            </w:r>
                            <w:proofErr w:type="spellEnd"/>
                            <w:r w:rsidR="007F430C">
                              <w:rPr>
                                <w:b/>
                                <w:i/>
                                <w:color w:val="7F8FA9"/>
                                <w:sz w:val="32"/>
                              </w:rPr>
                              <w:t xml:space="preserve"> de 201</w:t>
                            </w:r>
                            <w:r w:rsidR="00956735">
                              <w:rPr>
                                <w:b/>
                                <w:i/>
                                <w:color w:val="7F8FA9"/>
                                <w:sz w:val="32"/>
                              </w:rPr>
                              <w:t>9</w:t>
                            </w:r>
                            <w:r w:rsidR="00F21BD9" w:rsidRPr="00BB049E">
                              <w:rPr>
                                <w:b/>
                                <w:i/>
                                <w:color w:val="7F8FA9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2C68" id="Text Box 24" o:spid="_x0000_s1029" type="#_x0000_t202" style="position:absolute;left:0;text-align:left;margin-left:-37.35pt;margin-top:-720.45pt;width:567pt;height:3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" filled="f" stroked="f" strokeweight=".5pt">
                <v:textbox>
                  <w:txbxContent>
                    <w:p w14:paraId="6B48200B" w14:textId="21455167" w:rsidR="00F21BD9" w:rsidRPr="00BB049E" w:rsidRDefault="00770868" w:rsidP="005A26BC">
                      <w:pPr>
                        <w:rPr>
                          <w:b/>
                          <w:i/>
                          <w:color w:val="7F8FA9"/>
                        </w:rPr>
                      </w:pPr>
                      <w:r>
                        <w:rPr>
                          <w:b/>
                          <w:i/>
                          <w:color w:val="7F8FA9"/>
                          <w:sz w:val="32"/>
                        </w:rPr>
                        <w:t>1</w:t>
                      </w:r>
                      <w:r w:rsidR="00956735">
                        <w:rPr>
                          <w:b/>
                          <w:i/>
                          <w:color w:val="7F8FA9"/>
                          <w:sz w:val="32"/>
                        </w:rPr>
                        <w:t>0</w:t>
                      </w:r>
                      <w:r>
                        <w:rPr>
                          <w:b/>
                          <w:i/>
                          <w:color w:val="7F8FA9"/>
                          <w:sz w:val="32"/>
                        </w:rPr>
                        <w:t xml:space="preserve"> de </w:t>
                      </w:r>
                      <w:proofErr w:type="spellStart"/>
                      <w:r w:rsidR="00956735">
                        <w:rPr>
                          <w:b/>
                          <w:i/>
                          <w:color w:val="7F8FA9"/>
                          <w:sz w:val="32"/>
                        </w:rPr>
                        <w:t>Febrero</w:t>
                      </w:r>
                      <w:proofErr w:type="spellEnd"/>
                      <w:r w:rsidR="007F430C">
                        <w:rPr>
                          <w:b/>
                          <w:i/>
                          <w:color w:val="7F8FA9"/>
                          <w:sz w:val="32"/>
                        </w:rPr>
                        <w:t xml:space="preserve"> de 201</w:t>
                      </w:r>
                      <w:r w:rsidR="00956735">
                        <w:rPr>
                          <w:b/>
                          <w:i/>
                          <w:color w:val="7F8FA9"/>
                          <w:sz w:val="32"/>
                        </w:rPr>
                        <w:t>9</w:t>
                      </w:r>
                      <w:r w:rsidR="00F21BD9" w:rsidRPr="00BB049E">
                        <w:rPr>
                          <w:b/>
                          <w:i/>
                          <w:color w:val="7F8FA9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D05D2" w:rsidRPr="009308B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F0CD986" wp14:editId="3B01CB03">
                <wp:simplePos x="0" y="0"/>
                <wp:positionH relativeFrom="column">
                  <wp:posOffset>-660400</wp:posOffset>
                </wp:positionH>
                <wp:positionV relativeFrom="paragraph">
                  <wp:posOffset>-6451600</wp:posOffset>
                </wp:positionV>
                <wp:extent cx="7524750" cy="25336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24750" cy="25336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  <a:alpha val="3900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6B82EC" w14:textId="77777777" w:rsidR="00F21BD9" w:rsidRPr="00BB049E" w:rsidRDefault="00F21BD9" w:rsidP="000D05D2">
                            <w:pPr>
                              <w:spacing w:after="0" w:line="240" w:lineRule="auto"/>
                              <w:jc w:val="right"/>
                              <w:rPr>
                                <w:color w:val="629D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D986" id="Text Box 3" o:spid="_x0000_s1030" type="#_x0000_t202" style="position:absolute;left:0;text-align:left;margin-left:-52pt;margin-top:-508pt;width:592.5pt;height:19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" fillcolor="#f2f2f2" stroked="f" strokeweight=".5pt">
                <v:fill opacity="25443f"/>
                <v:textbox>
                  <w:txbxContent>
                    <w:p w14:paraId="776B82EC" w14:textId="77777777" w:rsidR="00F21BD9" w:rsidRPr="00BB049E" w:rsidRDefault="00F21BD9" w:rsidP="000D05D2">
                      <w:pPr>
                        <w:spacing w:after="0" w:line="240" w:lineRule="auto"/>
                        <w:jc w:val="right"/>
                        <w:rPr>
                          <w:color w:val="629D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5D2" w:rsidRPr="009308BB">
        <w:rPr>
          <w:noProof/>
          <w:lang w:val="es-ES" w:eastAsia="es-ES"/>
        </w:rPr>
        <w:drawing>
          <wp:anchor distT="0" distB="0" distL="114300" distR="114300" simplePos="0" relativeHeight="251645952" behindDoc="0" locked="0" layoutInCell="1" allowOverlap="1" wp14:anchorId="4ED60A0E" wp14:editId="044C9E5F">
            <wp:simplePos x="0" y="0"/>
            <wp:positionH relativeFrom="column">
              <wp:posOffset>-683895</wp:posOffset>
            </wp:positionH>
            <wp:positionV relativeFrom="paragraph">
              <wp:posOffset>-914400</wp:posOffset>
            </wp:positionV>
            <wp:extent cx="7562850" cy="11998325"/>
            <wp:effectExtent l="0" t="0" r="0" b="3175"/>
            <wp:wrapSquare wrapText="bothSides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199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6C3" w:rsidRPr="009308B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64497A" wp14:editId="4463922E">
                <wp:simplePos x="0" y="0"/>
                <wp:positionH relativeFrom="column">
                  <wp:posOffset>-741045</wp:posOffset>
                </wp:positionH>
                <wp:positionV relativeFrom="paragraph">
                  <wp:posOffset>-3396615</wp:posOffset>
                </wp:positionV>
                <wp:extent cx="7562850" cy="51435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628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AEDB8C2" w14:textId="77777777" w:rsidR="00F21BD9" w:rsidRPr="00BB049E" w:rsidRDefault="00F21BD9" w:rsidP="005A26BC">
                            <w:pPr>
                              <w:rPr>
                                <w:color w:val="297FD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4497A" id="Text Box 23" o:spid="_x0000_s1031" type="#_x0000_t202" style="position:absolute;left:0;text-align:left;margin-left:-58.35pt;margin-top:-267.45pt;width:595.5pt;height:40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" filled="f" stroked="f" strokeweight=".5pt">
                <v:textbox>
                  <w:txbxContent>
                    <w:p w14:paraId="4AEDB8C2" w14:textId="77777777" w:rsidR="00F21BD9" w:rsidRPr="00BB049E" w:rsidRDefault="00F21BD9" w:rsidP="005A26BC">
                      <w:pPr>
                        <w:rPr>
                          <w:color w:val="297FD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3B39D6" w14:textId="77777777" w:rsidR="007B0BE7" w:rsidRPr="009308BB" w:rsidRDefault="005A07FA" w:rsidP="007B0BE7">
      <w:pPr>
        <w:jc w:val="center"/>
        <w:rPr>
          <w:b/>
          <w:color w:val="4F81BD" w:themeColor="accent1"/>
          <w:sz w:val="52"/>
          <w:szCs w:val="52"/>
          <w:u w:val="single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08BB">
        <w:rPr>
          <w:b/>
          <w:color w:val="4F81BD" w:themeColor="accent1"/>
          <w:sz w:val="52"/>
          <w:szCs w:val="52"/>
          <w:u w:val="single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Índice</w:t>
      </w:r>
    </w:p>
    <w:sdt>
      <w:sdtPr>
        <w:rPr>
          <w:rFonts w:eastAsia="Times New Roman"/>
          <w:bCs/>
          <w:noProof w:val="0"/>
          <w:color w:val="629DD1"/>
          <w:sz w:val="36"/>
          <w:szCs w:val="28"/>
          <w:u w:val="single"/>
          <w:lang w:val="en-US" w:eastAsia="ja-JP"/>
          <w14:textFill>
            <w14:solidFill>
              <w14:srgbClr w14:val="629DD1">
                <w14:lumMod w14:val="75000"/>
              </w14:srgbClr>
            </w14:solidFill>
          </w14:textFill>
        </w:rPr>
        <w:id w:val="-1533807289"/>
        <w:docPartObj>
          <w:docPartGallery w:val="Table of Contents"/>
          <w:docPartUnique/>
        </w:docPartObj>
      </w:sdtPr>
      <w:sdtEndPr>
        <w:rPr>
          <w:sz w:val="44"/>
        </w:rPr>
      </w:sdtEndPr>
      <w:sdtContent>
        <w:p w14:paraId="3E8EE529" w14:textId="7D0B1EDA" w:rsidR="00EE69DD" w:rsidRPr="00EE69DD" w:rsidRDefault="002812C1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eastAsia="es-ES"/>
            </w:rPr>
          </w:pPr>
          <w:r w:rsidRPr="00EE69DD">
            <w:rPr>
              <w:rFonts w:eastAsia="Times New Roman"/>
              <w:noProof w:val="0"/>
              <w:sz w:val="44"/>
              <w:szCs w:val="28"/>
              <w:u w:val="single"/>
              <w:lang w:val="en-US" w:eastAsia="ja-JP"/>
            </w:rPr>
            <w:fldChar w:fldCharType="begin"/>
          </w:r>
          <w:r w:rsidRPr="00EE69DD">
            <w:instrText xml:space="preserve"> TOC \o "1-3" \h \z \u </w:instrText>
          </w:r>
          <w:r w:rsidRPr="00EE69DD">
            <w:rPr>
              <w:rFonts w:eastAsia="Times New Roman"/>
              <w:noProof w:val="0"/>
              <w:sz w:val="44"/>
              <w:szCs w:val="28"/>
              <w:u w:val="single"/>
              <w:lang w:val="en-US" w:eastAsia="ja-JP"/>
            </w:rPr>
            <w:fldChar w:fldCharType="separate"/>
          </w:r>
          <w:hyperlink w:anchor="_Toc709561" w:history="1">
            <w:r w:rsidR="00EE69DD" w:rsidRPr="00EE69DD">
              <w:rPr>
                <w:rStyle w:val="Hipervnculo"/>
                <w:color w:val="365F91" w:themeColor="accent1" w:themeShade="BF"/>
              </w:rPr>
              <w:t>1 – Zombi.js</w:t>
            </w:r>
            <w:r w:rsidR="00EE69DD" w:rsidRPr="00EE69DD">
              <w:rPr>
                <w:webHidden/>
              </w:rPr>
              <w:tab/>
            </w:r>
            <w:r w:rsidR="00EE69DD" w:rsidRPr="00EE69DD">
              <w:rPr>
                <w:webHidden/>
              </w:rPr>
              <w:fldChar w:fldCharType="begin"/>
            </w:r>
            <w:r w:rsidR="00EE69DD" w:rsidRPr="00EE69DD">
              <w:rPr>
                <w:webHidden/>
              </w:rPr>
              <w:instrText xml:space="preserve"> PAGEREF _Toc709561 \h </w:instrText>
            </w:r>
            <w:r w:rsidR="00EE69DD" w:rsidRPr="00EE69DD">
              <w:rPr>
                <w:webHidden/>
              </w:rPr>
            </w:r>
            <w:r w:rsidR="00EE69DD" w:rsidRPr="00EE69DD">
              <w:rPr>
                <w:webHidden/>
              </w:rPr>
              <w:fldChar w:fldCharType="separate"/>
            </w:r>
            <w:r w:rsidR="00C45093">
              <w:rPr>
                <w:webHidden/>
              </w:rPr>
              <w:t>4</w:t>
            </w:r>
            <w:r w:rsidR="00EE69DD" w:rsidRPr="00EE69DD">
              <w:rPr>
                <w:webHidden/>
              </w:rPr>
              <w:fldChar w:fldCharType="end"/>
            </w:r>
          </w:hyperlink>
        </w:p>
        <w:p w14:paraId="0AFA1F41" w14:textId="173E2F36" w:rsidR="00EE69DD" w:rsidRPr="00EE69DD" w:rsidRDefault="00EE69DD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eastAsia="es-ES"/>
            </w:rPr>
          </w:pPr>
          <w:hyperlink w:anchor="_Toc709562" w:history="1">
            <w:r w:rsidRPr="00EE69DD">
              <w:rPr>
                <w:rStyle w:val="Hipervnculo"/>
                <w:color w:val="365F91" w:themeColor="accent1" w:themeShade="BF"/>
              </w:rPr>
              <w:t>2 – Resultados Ejercicios</w:t>
            </w:r>
            <w:r w:rsidRPr="00EE69DD">
              <w:rPr>
                <w:webHidden/>
              </w:rPr>
              <w:tab/>
            </w:r>
            <w:r w:rsidRPr="00EE69DD">
              <w:rPr>
                <w:webHidden/>
              </w:rPr>
              <w:fldChar w:fldCharType="begin"/>
            </w:r>
            <w:r w:rsidRPr="00EE69DD">
              <w:rPr>
                <w:webHidden/>
              </w:rPr>
              <w:instrText xml:space="preserve"> PAGEREF _Toc709562 \h </w:instrText>
            </w:r>
            <w:r w:rsidRPr="00EE69DD">
              <w:rPr>
                <w:webHidden/>
              </w:rPr>
            </w:r>
            <w:r w:rsidRPr="00EE69DD">
              <w:rPr>
                <w:webHidden/>
              </w:rPr>
              <w:fldChar w:fldCharType="separate"/>
            </w:r>
            <w:r w:rsidR="00C45093">
              <w:rPr>
                <w:webHidden/>
              </w:rPr>
              <w:t>11</w:t>
            </w:r>
            <w:r w:rsidRPr="00EE69DD">
              <w:rPr>
                <w:webHidden/>
              </w:rPr>
              <w:fldChar w:fldCharType="end"/>
            </w:r>
          </w:hyperlink>
        </w:p>
        <w:p w14:paraId="388DAD6C" w14:textId="42098799" w:rsidR="00EE69DD" w:rsidRPr="00EE69DD" w:rsidRDefault="00EE69DD">
          <w:pPr>
            <w:pStyle w:val="TDC2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365F91" w:themeColor="accent1" w:themeShade="BF"/>
              <w:sz w:val="22"/>
              <w:lang w:val="es-ES" w:eastAsia="es-ES"/>
            </w:rPr>
          </w:pPr>
          <w:hyperlink w:anchor="_Toc709563" w:history="1">
            <w:r w:rsidRPr="00EE69DD">
              <w:rPr>
                <w:rStyle w:val="Hipervnculo"/>
                <w:noProof/>
                <w:color w:val="365F91" w:themeColor="accent1" w:themeShade="BF"/>
                <w:lang w:val="es-ES"/>
              </w:rPr>
              <w:t>2.1 Ejercicio 1</w:t>
            </w:r>
            <w:r w:rsidRPr="00EE69DD">
              <w:rPr>
                <w:noProof/>
                <w:webHidden/>
                <w:color w:val="365F91" w:themeColor="accent1" w:themeShade="BF"/>
              </w:rPr>
              <w:tab/>
            </w:r>
            <w:r w:rsidRPr="00EE69DD">
              <w:rPr>
                <w:noProof/>
                <w:webHidden/>
                <w:color w:val="365F91" w:themeColor="accent1" w:themeShade="BF"/>
              </w:rPr>
              <w:fldChar w:fldCharType="begin"/>
            </w:r>
            <w:r w:rsidRPr="00EE69DD">
              <w:rPr>
                <w:noProof/>
                <w:webHidden/>
                <w:color w:val="365F91" w:themeColor="accent1" w:themeShade="BF"/>
              </w:rPr>
              <w:instrText xml:space="preserve"> PAGEREF _Toc709563 \h </w:instrText>
            </w:r>
            <w:r w:rsidRPr="00EE69DD">
              <w:rPr>
                <w:noProof/>
                <w:webHidden/>
                <w:color w:val="365F91" w:themeColor="accent1" w:themeShade="BF"/>
              </w:rPr>
            </w:r>
            <w:r w:rsidRPr="00EE69DD">
              <w:rPr>
                <w:noProof/>
                <w:webHidden/>
                <w:color w:val="365F91" w:themeColor="accent1" w:themeShade="BF"/>
              </w:rPr>
              <w:fldChar w:fldCharType="separate"/>
            </w:r>
            <w:r w:rsidR="00C45093">
              <w:rPr>
                <w:noProof/>
                <w:webHidden/>
                <w:color w:val="365F91" w:themeColor="accent1" w:themeShade="BF"/>
              </w:rPr>
              <w:t>11</w:t>
            </w:r>
            <w:r w:rsidRPr="00EE69DD">
              <w:rPr>
                <w:noProof/>
                <w:webHidden/>
                <w:color w:val="365F91" w:themeColor="accent1" w:themeShade="BF"/>
              </w:rPr>
              <w:fldChar w:fldCharType="end"/>
            </w:r>
          </w:hyperlink>
        </w:p>
        <w:p w14:paraId="2E42D38A" w14:textId="5FFA9FDB" w:rsidR="00EE69DD" w:rsidRPr="00EE69DD" w:rsidRDefault="00EE69DD">
          <w:pPr>
            <w:pStyle w:val="TDC2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365F91" w:themeColor="accent1" w:themeShade="BF"/>
              <w:sz w:val="22"/>
              <w:lang w:val="es-ES" w:eastAsia="es-ES"/>
            </w:rPr>
          </w:pPr>
          <w:hyperlink w:anchor="_Toc709564" w:history="1">
            <w:r w:rsidRPr="00EE69DD">
              <w:rPr>
                <w:rStyle w:val="Hipervnculo"/>
                <w:noProof/>
                <w:color w:val="365F91" w:themeColor="accent1" w:themeShade="BF"/>
                <w:lang w:val="es-ES"/>
              </w:rPr>
              <w:t>2.2 Ejercicio 2</w:t>
            </w:r>
            <w:r w:rsidRPr="00EE69DD">
              <w:rPr>
                <w:noProof/>
                <w:webHidden/>
                <w:color w:val="365F91" w:themeColor="accent1" w:themeShade="BF"/>
              </w:rPr>
              <w:tab/>
            </w:r>
            <w:r w:rsidRPr="00EE69DD">
              <w:rPr>
                <w:noProof/>
                <w:webHidden/>
                <w:color w:val="365F91" w:themeColor="accent1" w:themeShade="BF"/>
              </w:rPr>
              <w:fldChar w:fldCharType="begin"/>
            </w:r>
            <w:r w:rsidRPr="00EE69DD">
              <w:rPr>
                <w:noProof/>
                <w:webHidden/>
                <w:color w:val="365F91" w:themeColor="accent1" w:themeShade="BF"/>
              </w:rPr>
              <w:instrText xml:space="preserve"> PAGEREF _Toc709564 \h </w:instrText>
            </w:r>
            <w:r w:rsidRPr="00EE69DD">
              <w:rPr>
                <w:noProof/>
                <w:webHidden/>
                <w:color w:val="365F91" w:themeColor="accent1" w:themeShade="BF"/>
              </w:rPr>
            </w:r>
            <w:r w:rsidRPr="00EE69DD">
              <w:rPr>
                <w:noProof/>
                <w:webHidden/>
                <w:color w:val="365F91" w:themeColor="accent1" w:themeShade="BF"/>
              </w:rPr>
              <w:fldChar w:fldCharType="separate"/>
            </w:r>
            <w:r w:rsidR="00C45093">
              <w:rPr>
                <w:noProof/>
                <w:webHidden/>
                <w:color w:val="365F91" w:themeColor="accent1" w:themeShade="BF"/>
              </w:rPr>
              <w:t>11</w:t>
            </w:r>
            <w:r w:rsidRPr="00EE69DD">
              <w:rPr>
                <w:noProof/>
                <w:webHidden/>
                <w:color w:val="365F91" w:themeColor="accent1" w:themeShade="BF"/>
              </w:rPr>
              <w:fldChar w:fldCharType="end"/>
            </w:r>
          </w:hyperlink>
        </w:p>
        <w:p w14:paraId="54BA1DAA" w14:textId="487E0DDD" w:rsidR="00EE69DD" w:rsidRPr="00EE69DD" w:rsidRDefault="00EE69DD">
          <w:pPr>
            <w:pStyle w:val="TDC2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365F91" w:themeColor="accent1" w:themeShade="BF"/>
              <w:sz w:val="22"/>
              <w:lang w:val="es-ES" w:eastAsia="es-ES"/>
            </w:rPr>
          </w:pPr>
          <w:hyperlink w:anchor="_Toc709565" w:history="1">
            <w:r w:rsidRPr="00EE69DD">
              <w:rPr>
                <w:rStyle w:val="Hipervnculo"/>
                <w:noProof/>
                <w:color w:val="365F91" w:themeColor="accent1" w:themeShade="BF"/>
                <w:lang w:val="es-ES"/>
              </w:rPr>
              <w:t>2.3 Ejercicio 3</w:t>
            </w:r>
            <w:r w:rsidRPr="00EE69DD">
              <w:rPr>
                <w:noProof/>
                <w:webHidden/>
                <w:color w:val="365F91" w:themeColor="accent1" w:themeShade="BF"/>
              </w:rPr>
              <w:tab/>
            </w:r>
            <w:r w:rsidRPr="00EE69DD">
              <w:rPr>
                <w:noProof/>
                <w:webHidden/>
                <w:color w:val="365F91" w:themeColor="accent1" w:themeShade="BF"/>
              </w:rPr>
              <w:fldChar w:fldCharType="begin"/>
            </w:r>
            <w:r w:rsidRPr="00EE69DD">
              <w:rPr>
                <w:noProof/>
                <w:webHidden/>
                <w:color w:val="365F91" w:themeColor="accent1" w:themeShade="BF"/>
              </w:rPr>
              <w:instrText xml:space="preserve"> PAGEREF _Toc709565 \h </w:instrText>
            </w:r>
            <w:r w:rsidRPr="00EE69DD">
              <w:rPr>
                <w:noProof/>
                <w:webHidden/>
                <w:color w:val="365F91" w:themeColor="accent1" w:themeShade="BF"/>
              </w:rPr>
            </w:r>
            <w:r w:rsidRPr="00EE69DD">
              <w:rPr>
                <w:noProof/>
                <w:webHidden/>
                <w:color w:val="365F91" w:themeColor="accent1" w:themeShade="BF"/>
              </w:rPr>
              <w:fldChar w:fldCharType="separate"/>
            </w:r>
            <w:r w:rsidR="00C45093">
              <w:rPr>
                <w:noProof/>
                <w:webHidden/>
                <w:color w:val="365F91" w:themeColor="accent1" w:themeShade="BF"/>
              </w:rPr>
              <w:t>12</w:t>
            </w:r>
            <w:r w:rsidRPr="00EE69DD">
              <w:rPr>
                <w:noProof/>
                <w:webHidden/>
                <w:color w:val="365F91" w:themeColor="accent1" w:themeShade="BF"/>
              </w:rPr>
              <w:fldChar w:fldCharType="end"/>
            </w:r>
          </w:hyperlink>
        </w:p>
        <w:p w14:paraId="0310D602" w14:textId="7CAFB893" w:rsidR="00EE69DD" w:rsidRPr="00EE69DD" w:rsidRDefault="00EE69DD">
          <w:pPr>
            <w:pStyle w:val="TDC2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365F91" w:themeColor="accent1" w:themeShade="BF"/>
              <w:sz w:val="22"/>
              <w:lang w:val="es-ES" w:eastAsia="es-ES"/>
            </w:rPr>
          </w:pPr>
          <w:hyperlink w:anchor="_Toc709566" w:history="1">
            <w:r w:rsidRPr="00EE69DD">
              <w:rPr>
                <w:rStyle w:val="Hipervnculo"/>
                <w:noProof/>
                <w:color w:val="365F91" w:themeColor="accent1" w:themeShade="BF"/>
                <w:lang w:val="es-ES"/>
              </w:rPr>
              <w:t>2.4 Ejercicio Adicional</w:t>
            </w:r>
            <w:r w:rsidRPr="00EE69DD">
              <w:rPr>
                <w:noProof/>
                <w:webHidden/>
                <w:color w:val="365F91" w:themeColor="accent1" w:themeShade="BF"/>
              </w:rPr>
              <w:tab/>
            </w:r>
            <w:r w:rsidRPr="00EE69DD">
              <w:rPr>
                <w:noProof/>
                <w:webHidden/>
                <w:color w:val="365F91" w:themeColor="accent1" w:themeShade="BF"/>
              </w:rPr>
              <w:fldChar w:fldCharType="begin"/>
            </w:r>
            <w:r w:rsidRPr="00EE69DD">
              <w:rPr>
                <w:noProof/>
                <w:webHidden/>
                <w:color w:val="365F91" w:themeColor="accent1" w:themeShade="BF"/>
              </w:rPr>
              <w:instrText xml:space="preserve"> PAGEREF _Toc709566 \h </w:instrText>
            </w:r>
            <w:r w:rsidRPr="00EE69DD">
              <w:rPr>
                <w:noProof/>
                <w:webHidden/>
                <w:color w:val="365F91" w:themeColor="accent1" w:themeShade="BF"/>
              </w:rPr>
            </w:r>
            <w:r w:rsidRPr="00EE69DD">
              <w:rPr>
                <w:noProof/>
                <w:webHidden/>
                <w:color w:val="365F91" w:themeColor="accent1" w:themeShade="BF"/>
              </w:rPr>
              <w:fldChar w:fldCharType="separate"/>
            </w:r>
            <w:r w:rsidR="00C45093">
              <w:rPr>
                <w:noProof/>
                <w:webHidden/>
                <w:color w:val="365F91" w:themeColor="accent1" w:themeShade="BF"/>
              </w:rPr>
              <w:t>12</w:t>
            </w:r>
            <w:r w:rsidRPr="00EE69DD">
              <w:rPr>
                <w:noProof/>
                <w:webHidden/>
                <w:color w:val="365F91" w:themeColor="accent1" w:themeShade="BF"/>
              </w:rPr>
              <w:fldChar w:fldCharType="end"/>
            </w:r>
          </w:hyperlink>
        </w:p>
        <w:p w14:paraId="37EEB6A3" w14:textId="14469D28" w:rsidR="00EE69DD" w:rsidRPr="00EE69DD" w:rsidRDefault="00EE69DD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eastAsia="es-ES"/>
            </w:rPr>
          </w:pPr>
          <w:hyperlink w:anchor="_Toc709567" w:history="1">
            <w:r w:rsidRPr="00EE69DD">
              <w:rPr>
                <w:rStyle w:val="Hipervnculo"/>
                <w:color w:val="365F91" w:themeColor="accent1" w:themeShade="BF"/>
              </w:rPr>
              <w:t>3 – Valoración Personal</w:t>
            </w:r>
            <w:r w:rsidRPr="00EE69DD">
              <w:rPr>
                <w:webHidden/>
              </w:rPr>
              <w:tab/>
            </w:r>
            <w:r w:rsidRPr="00EE69DD">
              <w:rPr>
                <w:webHidden/>
              </w:rPr>
              <w:fldChar w:fldCharType="begin"/>
            </w:r>
            <w:r w:rsidRPr="00EE69DD">
              <w:rPr>
                <w:webHidden/>
              </w:rPr>
              <w:instrText xml:space="preserve"> PAGEREF _Toc709567 \h </w:instrText>
            </w:r>
            <w:r w:rsidRPr="00EE69DD">
              <w:rPr>
                <w:webHidden/>
              </w:rPr>
            </w:r>
            <w:r w:rsidRPr="00EE69DD">
              <w:rPr>
                <w:webHidden/>
              </w:rPr>
              <w:fldChar w:fldCharType="separate"/>
            </w:r>
            <w:r w:rsidR="00C45093">
              <w:rPr>
                <w:webHidden/>
              </w:rPr>
              <w:t>12</w:t>
            </w:r>
            <w:r w:rsidRPr="00EE69DD">
              <w:rPr>
                <w:webHidden/>
              </w:rPr>
              <w:fldChar w:fldCharType="end"/>
            </w:r>
          </w:hyperlink>
        </w:p>
        <w:p w14:paraId="5BE14FA0" w14:textId="6A0AF176" w:rsidR="00EE69DD" w:rsidRPr="00EE69DD" w:rsidRDefault="00EE69DD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lang w:eastAsia="es-ES"/>
            </w:rPr>
          </w:pPr>
          <w:hyperlink w:anchor="_Toc709568" w:history="1">
            <w:r w:rsidRPr="00EE69DD">
              <w:rPr>
                <w:rStyle w:val="Hipervnculo"/>
                <w:color w:val="365F91" w:themeColor="accent1" w:themeShade="BF"/>
              </w:rPr>
              <w:t>4 – Referencias</w:t>
            </w:r>
            <w:r w:rsidRPr="00EE69DD">
              <w:rPr>
                <w:webHidden/>
              </w:rPr>
              <w:tab/>
            </w:r>
            <w:r w:rsidRPr="00EE69DD">
              <w:rPr>
                <w:webHidden/>
              </w:rPr>
              <w:fldChar w:fldCharType="begin"/>
            </w:r>
            <w:r w:rsidRPr="00EE69DD">
              <w:rPr>
                <w:webHidden/>
              </w:rPr>
              <w:instrText xml:space="preserve"> PAGEREF _Toc709568 \h </w:instrText>
            </w:r>
            <w:r w:rsidRPr="00EE69DD">
              <w:rPr>
                <w:webHidden/>
              </w:rPr>
            </w:r>
            <w:r w:rsidRPr="00EE69DD">
              <w:rPr>
                <w:webHidden/>
              </w:rPr>
              <w:fldChar w:fldCharType="separate"/>
            </w:r>
            <w:r w:rsidR="00C45093">
              <w:rPr>
                <w:webHidden/>
              </w:rPr>
              <w:t>13</w:t>
            </w:r>
            <w:r w:rsidRPr="00EE69DD">
              <w:rPr>
                <w:webHidden/>
              </w:rPr>
              <w:fldChar w:fldCharType="end"/>
            </w:r>
          </w:hyperlink>
        </w:p>
        <w:p w14:paraId="6DB897BF" w14:textId="277CDE2E" w:rsidR="00EE69DD" w:rsidRPr="00EE69DD" w:rsidRDefault="00EE69DD">
          <w:pPr>
            <w:pStyle w:val="TDC2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365F91" w:themeColor="accent1" w:themeShade="BF"/>
              <w:sz w:val="22"/>
              <w:lang w:val="es-ES" w:eastAsia="es-ES"/>
            </w:rPr>
          </w:pPr>
          <w:hyperlink w:anchor="_Toc709569" w:history="1">
            <w:r w:rsidRPr="00EE69DD">
              <w:rPr>
                <w:rStyle w:val="Hipervnculo"/>
                <w:noProof/>
                <w:color w:val="365F91" w:themeColor="accent1" w:themeShade="BF"/>
              </w:rPr>
              <w:t>4.1 Grupo Studium</w:t>
            </w:r>
            <w:r w:rsidRPr="00EE69DD">
              <w:rPr>
                <w:noProof/>
                <w:webHidden/>
                <w:color w:val="365F91" w:themeColor="accent1" w:themeShade="BF"/>
              </w:rPr>
              <w:tab/>
            </w:r>
            <w:r w:rsidRPr="00EE69DD">
              <w:rPr>
                <w:noProof/>
                <w:webHidden/>
                <w:color w:val="365F91" w:themeColor="accent1" w:themeShade="BF"/>
              </w:rPr>
              <w:fldChar w:fldCharType="begin"/>
            </w:r>
            <w:r w:rsidRPr="00EE69DD">
              <w:rPr>
                <w:noProof/>
                <w:webHidden/>
                <w:color w:val="365F91" w:themeColor="accent1" w:themeShade="BF"/>
              </w:rPr>
              <w:instrText xml:space="preserve"> PAGEREF _Toc709569 \h </w:instrText>
            </w:r>
            <w:r w:rsidRPr="00EE69DD">
              <w:rPr>
                <w:noProof/>
                <w:webHidden/>
                <w:color w:val="365F91" w:themeColor="accent1" w:themeShade="BF"/>
              </w:rPr>
            </w:r>
            <w:r w:rsidRPr="00EE69DD">
              <w:rPr>
                <w:noProof/>
                <w:webHidden/>
                <w:color w:val="365F91" w:themeColor="accent1" w:themeShade="BF"/>
              </w:rPr>
              <w:fldChar w:fldCharType="separate"/>
            </w:r>
            <w:r w:rsidR="00C45093">
              <w:rPr>
                <w:noProof/>
                <w:webHidden/>
                <w:color w:val="365F91" w:themeColor="accent1" w:themeShade="BF"/>
              </w:rPr>
              <w:t>13</w:t>
            </w:r>
            <w:r w:rsidRPr="00EE69DD">
              <w:rPr>
                <w:noProof/>
                <w:webHidden/>
                <w:color w:val="365F91" w:themeColor="accent1" w:themeShade="BF"/>
              </w:rPr>
              <w:fldChar w:fldCharType="end"/>
            </w:r>
          </w:hyperlink>
        </w:p>
        <w:p w14:paraId="7E4F254C" w14:textId="091D27DC" w:rsidR="007B0BE7" w:rsidRPr="009308BB" w:rsidRDefault="002812C1" w:rsidP="005A228A">
          <w:pPr>
            <w:pStyle w:val="TtuloTDC"/>
            <w:tabs>
              <w:tab w:val="left" w:pos="2656"/>
            </w:tabs>
            <w:rPr>
              <w:lang w:val="es-ES"/>
            </w:rPr>
          </w:pPr>
          <w:r w:rsidRPr="00EE69DD">
            <w:rPr>
              <w:rFonts w:eastAsia="Calibri"/>
              <w:b w:val="0"/>
              <w:noProof/>
              <w:color w:val="365F91" w:themeColor="accent1" w:themeShade="BF"/>
              <w:sz w:val="22"/>
              <w:szCs w:val="22"/>
              <w:u w:val="none"/>
              <w:lang w:val="es-ES" w:eastAsia="en-US"/>
            </w:rPr>
            <w:fldChar w:fldCharType="end"/>
          </w:r>
        </w:p>
      </w:sdtContent>
    </w:sdt>
    <w:p w14:paraId="0AD75605" w14:textId="77777777" w:rsidR="00964903" w:rsidRPr="009308BB" w:rsidRDefault="00964903" w:rsidP="007B0BE7">
      <w:pPr>
        <w:rPr>
          <w:b/>
          <w:color w:val="4F81BD" w:themeColor="accent1"/>
          <w:szCs w:val="24"/>
          <w:u w:val="single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88B8B" w14:textId="7C6454D0" w:rsidR="00956735" w:rsidRDefault="00A22B48" w:rsidP="00C45093">
      <w:pPr>
        <w:rPr>
          <w:lang w:val="es-ES"/>
        </w:rPr>
      </w:pPr>
      <w:r>
        <w:rPr>
          <w:lang w:val="es-ES"/>
        </w:rPr>
        <w:br w:type="page"/>
      </w:r>
      <w:bookmarkStart w:id="0" w:name="_GoBack"/>
      <w:bookmarkEnd w:id="0"/>
    </w:p>
    <w:p w14:paraId="22834BF5" w14:textId="2205B47F" w:rsidR="00A22B48" w:rsidRDefault="00A22B48" w:rsidP="00C7728D">
      <w:pPr>
        <w:ind w:firstLine="540"/>
        <w:rPr>
          <w:lang w:val="es-ES"/>
        </w:rPr>
      </w:pPr>
    </w:p>
    <w:p w14:paraId="4FEA3258" w14:textId="60BC16D4" w:rsidR="00956735" w:rsidRDefault="00956735" w:rsidP="00956735">
      <w:pPr>
        <w:pStyle w:val="Ttulo1"/>
        <w:rPr>
          <w:lang w:val="es-ES"/>
        </w:rPr>
      </w:pPr>
      <w:bookmarkStart w:id="1" w:name="_Toc709561"/>
      <w:r>
        <w:rPr>
          <w:lang w:val="es-ES"/>
        </w:rPr>
        <w:t>1 – Zombi.js</w:t>
      </w:r>
      <w:bookmarkEnd w:id="1"/>
    </w:p>
    <w:p w14:paraId="2AC4A878" w14:textId="557FDB2F" w:rsidR="00956735" w:rsidRDefault="00956735" w:rsidP="00956735">
      <w:pPr>
        <w:rPr>
          <w:lang w:val="es-ES"/>
        </w:rPr>
      </w:pPr>
    </w:p>
    <w:p w14:paraId="2473DECA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/* Constructor de armas */</w:t>
      </w:r>
    </w:p>
    <w:p w14:paraId="0C36A262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var</w:t>
      </w:r>
      <w:proofErr w:type="spellEnd"/>
      <w:r w:rsidRPr="00956735">
        <w:rPr>
          <w:lang w:val="es-ES"/>
        </w:rPr>
        <w:t xml:space="preserve"> Arma = </w:t>
      </w:r>
      <w:proofErr w:type="spellStart"/>
      <w:proofErr w:type="gramStart"/>
      <w:r w:rsidRPr="00956735">
        <w:rPr>
          <w:lang w:val="es-ES"/>
        </w:rPr>
        <w:t>function</w:t>
      </w:r>
      <w:proofErr w:type="spellEnd"/>
      <w:r w:rsidRPr="00956735">
        <w:rPr>
          <w:lang w:val="es-ES"/>
        </w:rPr>
        <w:t>(</w:t>
      </w:r>
      <w:proofErr w:type="gramEnd"/>
      <w:r w:rsidRPr="00956735">
        <w:rPr>
          <w:lang w:val="es-ES"/>
        </w:rPr>
        <w:t xml:space="preserve">nombre, potencia) </w:t>
      </w:r>
    </w:p>
    <w:p w14:paraId="27004984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{</w:t>
      </w:r>
    </w:p>
    <w:p w14:paraId="51112478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</w:t>
      </w:r>
      <w:proofErr w:type="spellStart"/>
      <w:proofErr w:type="gramStart"/>
      <w:r w:rsidRPr="00956735">
        <w:rPr>
          <w:lang w:val="es-ES"/>
        </w:rPr>
        <w:t>this.nombre</w:t>
      </w:r>
      <w:proofErr w:type="spellEnd"/>
      <w:proofErr w:type="gramEnd"/>
      <w:r w:rsidRPr="00956735">
        <w:rPr>
          <w:lang w:val="es-ES"/>
        </w:rPr>
        <w:t xml:space="preserve"> = nombre;</w:t>
      </w:r>
    </w:p>
    <w:p w14:paraId="19B0EF6E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</w:t>
      </w:r>
      <w:proofErr w:type="spellStart"/>
      <w:proofErr w:type="gramStart"/>
      <w:r w:rsidRPr="00956735">
        <w:rPr>
          <w:lang w:val="es-ES"/>
        </w:rPr>
        <w:t>this.potencia</w:t>
      </w:r>
      <w:proofErr w:type="spellEnd"/>
      <w:proofErr w:type="gramEnd"/>
      <w:r w:rsidRPr="00956735">
        <w:rPr>
          <w:lang w:val="es-ES"/>
        </w:rPr>
        <w:t xml:space="preserve"> = potencia;</w:t>
      </w:r>
    </w:p>
    <w:p w14:paraId="33DE0EA7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}</w:t>
      </w:r>
    </w:p>
    <w:p w14:paraId="68E4DF47" w14:textId="77777777" w:rsidR="00956735" w:rsidRPr="00956735" w:rsidRDefault="00956735" w:rsidP="00956735">
      <w:pPr>
        <w:rPr>
          <w:lang w:val="es-ES"/>
        </w:rPr>
      </w:pPr>
      <w:proofErr w:type="spellStart"/>
      <w:proofErr w:type="gramStart"/>
      <w:r w:rsidRPr="00956735">
        <w:rPr>
          <w:lang w:val="es-ES"/>
        </w:rPr>
        <w:t>Arma.prototype.atacar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function</w:t>
      </w:r>
      <w:proofErr w:type="spellEnd"/>
      <w:r w:rsidRPr="00956735">
        <w:rPr>
          <w:lang w:val="es-ES"/>
        </w:rPr>
        <w:t xml:space="preserve">(objetivo) </w:t>
      </w:r>
    </w:p>
    <w:p w14:paraId="2F5692FE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{</w:t>
      </w:r>
    </w:p>
    <w:p w14:paraId="2751D8D7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if</w:t>
      </w:r>
      <w:proofErr w:type="spellEnd"/>
      <w:r w:rsidRPr="00956735">
        <w:rPr>
          <w:lang w:val="es-ES"/>
        </w:rPr>
        <w:t>(</w:t>
      </w:r>
      <w:proofErr w:type="spellStart"/>
      <w:proofErr w:type="gramEnd"/>
      <w:r w:rsidRPr="00956735">
        <w:rPr>
          <w:lang w:val="es-ES"/>
        </w:rPr>
        <w:t>objetivo.vida</w:t>
      </w:r>
      <w:proofErr w:type="spellEnd"/>
      <w:r w:rsidRPr="00956735">
        <w:rPr>
          <w:lang w:val="es-ES"/>
        </w:rPr>
        <w:t xml:space="preserve"> != 0) </w:t>
      </w:r>
    </w:p>
    <w:p w14:paraId="09F87D49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{</w:t>
      </w:r>
    </w:p>
    <w:p w14:paraId="1CEB1072" w14:textId="1F3B9FAC" w:rsidR="00956735" w:rsidRPr="00956735" w:rsidRDefault="00956735" w:rsidP="00956735">
      <w:pPr>
        <w:ind w:left="1440"/>
        <w:rPr>
          <w:lang w:val="es-ES"/>
        </w:rPr>
      </w:pPr>
      <w:proofErr w:type="gramStart"/>
      <w:r w:rsidRPr="00956735">
        <w:rPr>
          <w:lang w:val="es-ES"/>
        </w:rPr>
        <w:t>console.log(</w:t>
      </w:r>
      <w:proofErr w:type="gramEnd"/>
      <w:r w:rsidRPr="00956735">
        <w:rPr>
          <w:lang w:val="es-ES"/>
        </w:rPr>
        <w:t xml:space="preserve">'¡Zas! ' + </w:t>
      </w:r>
      <w:proofErr w:type="spellStart"/>
      <w:proofErr w:type="gramStart"/>
      <w:r w:rsidRPr="00956735">
        <w:rPr>
          <w:lang w:val="es-ES"/>
        </w:rPr>
        <w:t>this.personaje</w:t>
      </w:r>
      <w:proofErr w:type="gramEnd"/>
      <w:r w:rsidRPr="00956735">
        <w:rPr>
          <w:lang w:val="es-ES"/>
        </w:rPr>
        <w:t>.nombre</w:t>
      </w:r>
      <w:proofErr w:type="spellEnd"/>
      <w:r w:rsidRPr="00956735">
        <w:rPr>
          <w:lang w:val="es-ES"/>
        </w:rPr>
        <w:t xml:space="preserve"> + ' ataca con ' + </w:t>
      </w:r>
      <w:proofErr w:type="spellStart"/>
      <w:r w:rsidRPr="00956735">
        <w:rPr>
          <w:lang w:val="es-ES"/>
        </w:rPr>
        <w:t>this.nombre</w:t>
      </w:r>
      <w:proofErr w:type="spellEnd"/>
      <w:r w:rsidRPr="00956735">
        <w:rPr>
          <w:lang w:val="es-ES"/>
        </w:rPr>
        <w:t xml:space="preserve"> + ' y causa ' + </w:t>
      </w:r>
      <w:proofErr w:type="spellStart"/>
      <w:r w:rsidRPr="00956735">
        <w:rPr>
          <w:lang w:val="es-ES"/>
        </w:rPr>
        <w:t>this.potencia</w:t>
      </w:r>
      <w:proofErr w:type="spellEnd"/>
      <w:r w:rsidRPr="00956735">
        <w:rPr>
          <w:lang w:val="es-ES"/>
        </w:rPr>
        <w:t xml:space="preserve"> + ' puntos de daño a ' + </w:t>
      </w:r>
      <w:proofErr w:type="spellStart"/>
      <w:r w:rsidRPr="00956735">
        <w:rPr>
          <w:lang w:val="es-ES"/>
        </w:rPr>
        <w:t>objetivo.nombre</w:t>
      </w:r>
      <w:proofErr w:type="spellEnd"/>
      <w:r w:rsidRPr="00956735">
        <w:rPr>
          <w:lang w:val="es-ES"/>
        </w:rPr>
        <w:t>);</w:t>
      </w:r>
    </w:p>
    <w:p w14:paraId="00E29E5D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objetivo.vida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objetivo.vida</w:t>
      </w:r>
      <w:proofErr w:type="spellEnd"/>
      <w:r w:rsidRPr="00956735">
        <w:rPr>
          <w:lang w:val="es-ES"/>
        </w:rPr>
        <w:t xml:space="preserve"> - </w:t>
      </w:r>
      <w:proofErr w:type="spellStart"/>
      <w:r w:rsidRPr="00956735">
        <w:rPr>
          <w:lang w:val="es-ES"/>
        </w:rPr>
        <w:t>this.potencia</w:t>
      </w:r>
      <w:proofErr w:type="spellEnd"/>
    </w:p>
    <w:p w14:paraId="10E20B10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</w:t>
      </w: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if</w:t>
      </w:r>
      <w:proofErr w:type="spellEnd"/>
      <w:r w:rsidRPr="00956735">
        <w:rPr>
          <w:lang w:val="es-ES"/>
        </w:rPr>
        <w:t>(</w:t>
      </w:r>
      <w:proofErr w:type="spellStart"/>
      <w:proofErr w:type="gramEnd"/>
      <w:r w:rsidRPr="00956735">
        <w:rPr>
          <w:lang w:val="es-ES"/>
        </w:rPr>
        <w:t>objetivo.vida</w:t>
      </w:r>
      <w:proofErr w:type="spellEnd"/>
      <w:r w:rsidRPr="00956735">
        <w:rPr>
          <w:lang w:val="es-ES"/>
        </w:rPr>
        <w:t xml:space="preserve"> &lt;= 0) </w:t>
      </w:r>
    </w:p>
    <w:p w14:paraId="06BB425C" w14:textId="03D50C0A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</w:t>
      </w:r>
      <w:r w:rsidRPr="00956735">
        <w:rPr>
          <w:lang w:val="es-ES"/>
        </w:rPr>
        <w:tab/>
        <w:t>{</w:t>
      </w:r>
    </w:p>
    <w:p w14:paraId="58ED82F6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gramStart"/>
      <w:r w:rsidRPr="00956735">
        <w:rPr>
          <w:lang w:val="es-ES"/>
        </w:rPr>
        <w:t>console.log(</w:t>
      </w:r>
      <w:proofErr w:type="gramEnd"/>
      <w:r w:rsidRPr="00956735">
        <w:rPr>
          <w:lang w:val="es-ES"/>
        </w:rPr>
        <w:t xml:space="preserve">"¡¡" + </w:t>
      </w:r>
      <w:proofErr w:type="spellStart"/>
      <w:r w:rsidRPr="00956735">
        <w:rPr>
          <w:lang w:val="es-ES"/>
        </w:rPr>
        <w:t>objetivo.nombre</w:t>
      </w:r>
      <w:proofErr w:type="spellEnd"/>
      <w:r w:rsidRPr="00956735">
        <w:rPr>
          <w:lang w:val="es-ES"/>
        </w:rPr>
        <w:t xml:space="preserve"> + " ha muerto!!")</w:t>
      </w:r>
    </w:p>
    <w:p w14:paraId="2AC5F268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objetivo.vida</w:t>
      </w:r>
      <w:proofErr w:type="spellEnd"/>
      <w:proofErr w:type="gramEnd"/>
      <w:r w:rsidRPr="00956735">
        <w:rPr>
          <w:lang w:val="es-ES"/>
        </w:rPr>
        <w:t xml:space="preserve"> == 0;</w:t>
      </w:r>
    </w:p>
    <w:p w14:paraId="06F14DDC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  <w:t>}</w:t>
      </w:r>
    </w:p>
    <w:p w14:paraId="7244AEBC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  <w:t>}</w:t>
      </w:r>
    </w:p>
    <w:p w14:paraId="4FF05CE1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r w:rsidRPr="00956735">
        <w:rPr>
          <w:lang w:val="es-ES"/>
        </w:rPr>
        <w:t>else</w:t>
      </w:r>
      <w:proofErr w:type="spellEnd"/>
      <w:r w:rsidRPr="00956735">
        <w:rPr>
          <w:lang w:val="es-ES"/>
        </w:rPr>
        <w:t xml:space="preserve"> </w:t>
      </w:r>
    </w:p>
    <w:p w14:paraId="532803DF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{</w:t>
      </w:r>
    </w:p>
    <w:p w14:paraId="41295D93" w14:textId="4D693A43" w:rsid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gramStart"/>
      <w:r w:rsidRPr="00956735">
        <w:rPr>
          <w:lang w:val="es-ES"/>
        </w:rPr>
        <w:t>console.log(</w:t>
      </w:r>
      <w:proofErr w:type="spellStart"/>
      <w:proofErr w:type="gramEnd"/>
      <w:r w:rsidRPr="00956735">
        <w:rPr>
          <w:lang w:val="es-ES"/>
        </w:rPr>
        <w:t>objetivo.nombre</w:t>
      </w:r>
      <w:proofErr w:type="spellEnd"/>
      <w:r w:rsidRPr="00956735">
        <w:rPr>
          <w:lang w:val="es-ES"/>
        </w:rPr>
        <w:t xml:space="preserve"> + " está muerto.");</w:t>
      </w:r>
    </w:p>
    <w:p w14:paraId="58ECFFB2" w14:textId="77777777" w:rsidR="00956735" w:rsidRDefault="00956735" w:rsidP="00956735">
      <w:pPr>
        <w:rPr>
          <w:lang w:val="es-ES"/>
        </w:rPr>
      </w:pPr>
    </w:p>
    <w:p w14:paraId="695C14D7" w14:textId="77777777" w:rsidR="00956735" w:rsidRPr="00956735" w:rsidRDefault="00956735" w:rsidP="00956735">
      <w:pPr>
        <w:rPr>
          <w:lang w:val="es-ES"/>
        </w:rPr>
      </w:pPr>
    </w:p>
    <w:p w14:paraId="6AF7A8E4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  <w:t>}</w:t>
      </w:r>
    </w:p>
    <w:p w14:paraId="3A172086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}</w:t>
      </w:r>
    </w:p>
    <w:p w14:paraId="24478B86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</w:t>
      </w:r>
    </w:p>
    <w:p w14:paraId="67C05B29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var</w:t>
      </w:r>
      <w:proofErr w:type="spellEnd"/>
      <w:r w:rsidRPr="00956735">
        <w:rPr>
          <w:lang w:val="es-ES"/>
        </w:rPr>
        <w:t xml:space="preserve"> </w:t>
      </w:r>
      <w:proofErr w:type="spellStart"/>
      <w:r w:rsidRPr="00956735">
        <w:rPr>
          <w:lang w:val="es-ES"/>
        </w:rPr>
        <w:t>ArmaConMunicion</w:t>
      </w:r>
      <w:proofErr w:type="spellEnd"/>
      <w:r w:rsidRPr="00956735">
        <w:rPr>
          <w:lang w:val="es-ES"/>
        </w:rPr>
        <w:t xml:space="preserve"> = </w:t>
      </w:r>
      <w:proofErr w:type="spellStart"/>
      <w:proofErr w:type="gramStart"/>
      <w:r w:rsidRPr="00956735">
        <w:rPr>
          <w:lang w:val="es-ES"/>
        </w:rPr>
        <w:t>function</w:t>
      </w:r>
      <w:proofErr w:type="spellEnd"/>
      <w:r w:rsidRPr="00956735">
        <w:rPr>
          <w:lang w:val="es-ES"/>
        </w:rPr>
        <w:t>(</w:t>
      </w:r>
      <w:proofErr w:type="gramEnd"/>
      <w:r w:rsidRPr="00956735">
        <w:rPr>
          <w:lang w:val="es-ES"/>
        </w:rPr>
        <w:t xml:space="preserve">nombre, potencia, </w:t>
      </w:r>
      <w:proofErr w:type="spellStart"/>
      <w:r w:rsidRPr="00956735">
        <w:rPr>
          <w:lang w:val="es-ES"/>
        </w:rPr>
        <w:t>maxMunicion</w:t>
      </w:r>
      <w:proofErr w:type="spellEnd"/>
      <w:r w:rsidRPr="00956735">
        <w:rPr>
          <w:lang w:val="es-ES"/>
        </w:rPr>
        <w:t xml:space="preserve">) </w:t>
      </w:r>
    </w:p>
    <w:p w14:paraId="597618AC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{</w:t>
      </w:r>
    </w:p>
    <w:p w14:paraId="229D6417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r w:rsidRPr="00956735">
        <w:rPr>
          <w:lang w:val="es-ES"/>
        </w:rPr>
        <w:t>Arma.call</w:t>
      </w:r>
      <w:proofErr w:type="spellEnd"/>
      <w:r w:rsidRPr="00956735">
        <w:rPr>
          <w:lang w:val="es-ES"/>
        </w:rPr>
        <w:t>(</w:t>
      </w:r>
      <w:proofErr w:type="spellStart"/>
      <w:r w:rsidRPr="00956735">
        <w:rPr>
          <w:lang w:val="es-ES"/>
        </w:rPr>
        <w:t>this</w:t>
      </w:r>
      <w:proofErr w:type="spellEnd"/>
      <w:r w:rsidRPr="00956735">
        <w:rPr>
          <w:lang w:val="es-ES"/>
        </w:rPr>
        <w:t>, nombre, potencia)</w:t>
      </w:r>
    </w:p>
    <w:p w14:paraId="0B158586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this.maxMunicion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maxMunicion</w:t>
      </w:r>
      <w:proofErr w:type="spellEnd"/>
    </w:p>
    <w:p w14:paraId="53B01DE0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this.municion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maxMunicion</w:t>
      </w:r>
      <w:proofErr w:type="spellEnd"/>
    </w:p>
    <w:p w14:paraId="2676FD0F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}</w:t>
      </w:r>
    </w:p>
    <w:p w14:paraId="3DD6E464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ArmaConMunicion.prototype</w:t>
      </w:r>
      <w:proofErr w:type="spell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Object.create</w:t>
      </w:r>
      <w:proofErr w:type="spellEnd"/>
      <w:r w:rsidRPr="00956735">
        <w:rPr>
          <w:lang w:val="es-ES"/>
        </w:rPr>
        <w:t>(</w:t>
      </w:r>
      <w:proofErr w:type="spellStart"/>
      <w:r w:rsidRPr="00956735">
        <w:rPr>
          <w:lang w:val="es-ES"/>
        </w:rPr>
        <w:t>Arma.prototype</w:t>
      </w:r>
      <w:proofErr w:type="spellEnd"/>
      <w:r w:rsidRPr="00956735">
        <w:rPr>
          <w:lang w:val="es-ES"/>
        </w:rPr>
        <w:t>);</w:t>
      </w:r>
    </w:p>
    <w:p w14:paraId="7804B627" w14:textId="77777777" w:rsidR="00956735" w:rsidRPr="00956735" w:rsidRDefault="00956735" w:rsidP="00956735">
      <w:pPr>
        <w:rPr>
          <w:lang w:val="es-ES"/>
        </w:rPr>
      </w:pPr>
      <w:proofErr w:type="spellStart"/>
      <w:proofErr w:type="gramStart"/>
      <w:r w:rsidRPr="00956735">
        <w:rPr>
          <w:lang w:val="es-ES"/>
        </w:rPr>
        <w:t>ArmaConMunicion.prototype.constructor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ArmaConMunicion.constructor</w:t>
      </w:r>
      <w:proofErr w:type="spellEnd"/>
      <w:r w:rsidRPr="00956735">
        <w:rPr>
          <w:lang w:val="es-ES"/>
        </w:rPr>
        <w:t>;</w:t>
      </w:r>
    </w:p>
    <w:p w14:paraId="67CCF099" w14:textId="77777777" w:rsidR="00956735" w:rsidRPr="00956735" w:rsidRDefault="00956735" w:rsidP="00956735">
      <w:pPr>
        <w:rPr>
          <w:lang w:val="es-ES"/>
        </w:rPr>
      </w:pPr>
      <w:proofErr w:type="spellStart"/>
      <w:proofErr w:type="gramStart"/>
      <w:r w:rsidRPr="00956735">
        <w:rPr>
          <w:lang w:val="es-ES"/>
        </w:rPr>
        <w:t>ArmaConMunicion.prototype.atacar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function</w:t>
      </w:r>
      <w:proofErr w:type="spellEnd"/>
      <w:r w:rsidRPr="00956735">
        <w:rPr>
          <w:lang w:val="es-ES"/>
        </w:rPr>
        <w:t xml:space="preserve">(objetivo) </w:t>
      </w:r>
    </w:p>
    <w:p w14:paraId="3C37164B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{</w:t>
      </w:r>
    </w:p>
    <w:p w14:paraId="285F06A0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</w:t>
      </w:r>
      <w:proofErr w:type="spellStart"/>
      <w:r w:rsidRPr="00956735">
        <w:rPr>
          <w:lang w:val="es-ES"/>
        </w:rPr>
        <w:t>if</w:t>
      </w:r>
      <w:proofErr w:type="spellEnd"/>
      <w:r w:rsidRPr="00956735">
        <w:rPr>
          <w:lang w:val="es-ES"/>
        </w:rPr>
        <w:t xml:space="preserve"> (</w:t>
      </w:r>
      <w:proofErr w:type="spellStart"/>
      <w:proofErr w:type="gramStart"/>
      <w:r w:rsidRPr="00956735">
        <w:rPr>
          <w:lang w:val="es-ES"/>
        </w:rPr>
        <w:t>this.municion</w:t>
      </w:r>
      <w:proofErr w:type="spellEnd"/>
      <w:proofErr w:type="gramEnd"/>
      <w:r w:rsidRPr="00956735">
        <w:rPr>
          <w:lang w:val="es-ES"/>
        </w:rPr>
        <w:t xml:space="preserve"> &gt; 0) </w:t>
      </w:r>
    </w:p>
    <w:p w14:paraId="41618440" w14:textId="263A6AC9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{</w:t>
      </w:r>
    </w:p>
    <w:p w14:paraId="551B5DE5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    </w:t>
      </w:r>
      <w:proofErr w:type="spellStart"/>
      <w:proofErr w:type="gramStart"/>
      <w:r w:rsidRPr="00956735">
        <w:rPr>
          <w:lang w:val="es-ES"/>
        </w:rPr>
        <w:t>if</w:t>
      </w:r>
      <w:proofErr w:type="spellEnd"/>
      <w:r w:rsidRPr="00956735">
        <w:rPr>
          <w:lang w:val="es-ES"/>
        </w:rPr>
        <w:t>(</w:t>
      </w:r>
      <w:proofErr w:type="spellStart"/>
      <w:proofErr w:type="gramEnd"/>
      <w:r w:rsidRPr="00956735">
        <w:rPr>
          <w:lang w:val="es-ES"/>
        </w:rPr>
        <w:t>objetivo.vida</w:t>
      </w:r>
      <w:proofErr w:type="spellEnd"/>
      <w:r w:rsidRPr="00956735">
        <w:rPr>
          <w:lang w:val="es-ES"/>
        </w:rPr>
        <w:t xml:space="preserve"> != 0) </w:t>
      </w:r>
    </w:p>
    <w:p w14:paraId="15EE0172" w14:textId="0F6978C5" w:rsid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    {</w:t>
      </w:r>
    </w:p>
    <w:p w14:paraId="5C4AC953" w14:textId="17ADBEAD" w:rsidR="001B1A3A" w:rsidRPr="00956735" w:rsidRDefault="001B1A3A" w:rsidP="00956735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this.municion</w:t>
      </w:r>
      <w:proofErr w:type="spellEnd"/>
      <w:proofErr w:type="gramEnd"/>
      <w:r w:rsidRPr="00956735">
        <w:rPr>
          <w:lang w:val="es-ES"/>
        </w:rPr>
        <w:t>--</w:t>
      </w:r>
    </w:p>
    <w:p w14:paraId="66BA316D" w14:textId="2A1F576B" w:rsidR="00956735" w:rsidRPr="00956735" w:rsidRDefault="00956735" w:rsidP="001B1A3A">
      <w:pPr>
        <w:ind w:left="2160"/>
        <w:rPr>
          <w:lang w:val="es-ES"/>
        </w:rPr>
      </w:pPr>
      <w:proofErr w:type="gramStart"/>
      <w:r w:rsidRPr="00956735">
        <w:rPr>
          <w:lang w:val="es-ES"/>
        </w:rPr>
        <w:t>console.log(</w:t>
      </w:r>
      <w:proofErr w:type="gramEnd"/>
      <w:r w:rsidRPr="00956735">
        <w:rPr>
          <w:lang w:val="es-ES"/>
        </w:rPr>
        <w:t>'¡</w:t>
      </w:r>
      <w:proofErr w:type="spellStart"/>
      <w:r w:rsidRPr="00956735">
        <w:rPr>
          <w:lang w:val="es-ES"/>
        </w:rPr>
        <w:t>Bang</w:t>
      </w:r>
      <w:proofErr w:type="spellEnd"/>
      <w:r w:rsidRPr="00956735">
        <w:rPr>
          <w:lang w:val="es-ES"/>
        </w:rPr>
        <w:t xml:space="preserve">! ' + </w:t>
      </w:r>
      <w:proofErr w:type="spellStart"/>
      <w:proofErr w:type="gramStart"/>
      <w:r w:rsidRPr="00956735">
        <w:rPr>
          <w:lang w:val="es-ES"/>
        </w:rPr>
        <w:t>this.nombre</w:t>
      </w:r>
      <w:proofErr w:type="spellEnd"/>
      <w:proofErr w:type="gramEnd"/>
      <w:r w:rsidRPr="00956735">
        <w:rPr>
          <w:lang w:val="es-ES"/>
        </w:rPr>
        <w:t xml:space="preserve"> + ' causa ' + </w:t>
      </w:r>
      <w:proofErr w:type="spellStart"/>
      <w:r w:rsidRPr="00956735">
        <w:rPr>
          <w:lang w:val="es-ES"/>
        </w:rPr>
        <w:t>this.potencia</w:t>
      </w:r>
      <w:proofErr w:type="spellEnd"/>
      <w:r w:rsidRPr="00956735">
        <w:rPr>
          <w:lang w:val="es-ES"/>
        </w:rPr>
        <w:t xml:space="preserve"> + ' puntos de daño a ' + </w:t>
      </w:r>
      <w:proofErr w:type="spellStart"/>
      <w:r w:rsidRPr="00956735">
        <w:rPr>
          <w:lang w:val="es-ES"/>
        </w:rPr>
        <w:t>objetivo.nombre</w:t>
      </w:r>
      <w:proofErr w:type="spellEnd"/>
      <w:r w:rsidRPr="00956735">
        <w:rPr>
          <w:lang w:val="es-ES"/>
        </w:rPr>
        <w:t>)</w:t>
      </w:r>
    </w:p>
    <w:p w14:paraId="10071996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objetivo.vida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objetivo.vida</w:t>
      </w:r>
      <w:proofErr w:type="spellEnd"/>
      <w:r w:rsidRPr="00956735">
        <w:rPr>
          <w:lang w:val="es-ES"/>
        </w:rPr>
        <w:t xml:space="preserve"> - </w:t>
      </w:r>
      <w:proofErr w:type="spellStart"/>
      <w:r w:rsidRPr="00956735">
        <w:rPr>
          <w:lang w:val="es-ES"/>
        </w:rPr>
        <w:t>this.potencia</w:t>
      </w:r>
      <w:proofErr w:type="spellEnd"/>
    </w:p>
    <w:p w14:paraId="7B6D540C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        </w:t>
      </w:r>
      <w:proofErr w:type="spellStart"/>
      <w:proofErr w:type="gramStart"/>
      <w:r w:rsidRPr="00956735">
        <w:rPr>
          <w:lang w:val="es-ES"/>
        </w:rPr>
        <w:t>if</w:t>
      </w:r>
      <w:proofErr w:type="spellEnd"/>
      <w:r w:rsidRPr="00956735">
        <w:rPr>
          <w:lang w:val="es-ES"/>
        </w:rPr>
        <w:t>(</w:t>
      </w:r>
      <w:proofErr w:type="spellStart"/>
      <w:proofErr w:type="gramEnd"/>
      <w:r w:rsidRPr="00956735">
        <w:rPr>
          <w:lang w:val="es-ES"/>
        </w:rPr>
        <w:t>objetivo.vida</w:t>
      </w:r>
      <w:proofErr w:type="spellEnd"/>
      <w:r w:rsidRPr="00956735">
        <w:rPr>
          <w:lang w:val="es-ES"/>
        </w:rPr>
        <w:t xml:space="preserve"> &lt;= 0) </w:t>
      </w:r>
    </w:p>
    <w:p w14:paraId="2C3E5848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        {</w:t>
      </w:r>
    </w:p>
    <w:p w14:paraId="6ECD88D0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gramStart"/>
      <w:r w:rsidRPr="00956735">
        <w:rPr>
          <w:lang w:val="es-ES"/>
        </w:rPr>
        <w:t>console.log(</w:t>
      </w:r>
      <w:proofErr w:type="gramEnd"/>
      <w:r w:rsidRPr="00956735">
        <w:rPr>
          <w:lang w:val="es-ES"/>
        </w:rPr>
        <w:t xml:space="preserve">"¡¡" + </w:t>
      </w:r>
      <w:proofErr w:type="spellStart"/>
      <w:r w:rsidRPr="00956735">
        <w:rPr>
          <w:lang w:val="es-ES"/>
        </w:rPr>
        <w:t>objetivo.nombre</w:t>
      </w:r>
      <w:proofErr w:type="spellEnd"/>
      <w:r w:rsidRPr="00956735">
        <w:rPr>
          <w:lang w:val="es-ES"/>
        </w:rPr>
        <w:t xml:space="preserve"> + " ha muerto!!")</w:t>
      </w:r>
    </w:p>
    <w:p w14:paraId="5E06786A" w14:textId="171A23F6" w:rsid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objetivo.vida</w:t>
      </w:r>
      <w:proofErr w:type="spellEnd"/>
      <w:proofErr w:type="gramEnd"/>
      <w:r w:rsidRPr="00956735">
        <w:rPr>
          <w:lang w:val="es-ES"/>
        </w:rPr>
        <w:t xml:space="preserve"> == 0;</w:t>
      </w:r>
    </w:p>
    <w:p w14:paraId="60E2551B" w14:textId="77777777" w:rsidR="00956735" w:rsidRPr="00956735" w:rsidRDefault="00956735" w:rsidP="00956735">
      <w:pPr>
        <w:rPr>
          <w:lang w:val="es-ES"/>
        </w:rPr>
      </w:pPr>
    </w:p>
    <w:p w14:paraId="3946673B" w14:textId="2184D6B6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  <w:t>}</w:t>
      </w:r>
      <w:r w:rsidRPr="00956735">
        <w:rPr>
          <w:lang w:val="es-ES"/>
        </w:rPr>
        <w:tab/>
      </w:r>
    </w:p>
    <w:p w14:paraId="5CF30B6A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    } </w:t>
      </w:r>
    </w:p>
    <w:p w14:paraId="7309B832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    </w:t>
      </w:r>
      <w:proofErr w:type="spellStart"/>
      <w:r w:rsidRPr="00956735">
        <w:rPr>
          <w:lang w:val="es-ES"/>
        </w:rPr>
        <w:t>else</w:t>
      </w:r>
      <w:proofErr w:type="spellEnd"/>
      <w:r w:rsidRPr="00956735">
        <w:rPr>
          <w:lang w:val="es-ES"/>
        </w:rPr>
        <w:t xml:space="preserve"> </w:t>
      </w:r>
    </w:p>
    <w:p w14:paraId="56EC5C6F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    {</w:t>
      </w:r>
    </w:p>
    <w:p w14:paraId="44A2FB58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gramStart"/>
      <w:r w:rsidRPr="00956735">
        <w:rPr>
          <w:lang w:val="es-ES"/>
        </w:rPr>
        <w:t>console.log(</w:t>
      </w:r>
      <w:proofErr w:type="spellStart"/>
      <w:proofErr w:type="gramEnd"/>
      <w:r w:rsidRPr="00956735">
        <w:rPr>
          <w:lang w:val="es-ES"/>
        </w:rPr>
        <w:t>objetivo.nombre</w:t>
      </w:r>
      <w:proofErr w:type="spellEnd"/>
      <w:r w:rsidRPr="00956735">
        <w:rPr>
          <w:lang w:val="es-ES"/>
        </w:rPr>
        <w:t xml:space="preserve"> + " está muerto.");</w:t>
      </w:r>
    </w:p>
    <w:p w14:paraId="3B9143D3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  <w:t>}</w:t>
      </w:r>
    </w:p>
    <w:p w14:paraId="4EE3BBDC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} </w:t>
      </w:r>
    </w:p>
    <w:p w14:paraId="11AAC855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</w:t>
      </w:r>
      <w:proofErr w:type="spellStart"/>
      <w:r w:rsidRPr="00956735">
        <w:rPr>
          <w:lang w:val="es-ES"/>
        </w:rPr>
        <w:t>else</w:t>
      </w:r>
      <w:proofErr w:type="spellEnd"/>
      <w:r w:rsidRPr="00956735">
        <w:rPr>
          <w:lang w:val="es-ES"/>
        </w:rPr>
        <w:t xml:space="preserve"> </w:t>
      </w:r>
    </w:p>
    <w:p w14:paraId="5FD41D73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{</w:t>
      </w:r>
    </w:p>
    <w:p w14:paraId="677AA3EF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gramStart"/>
      <w:r w:rsidRPr="00956735">
        <w:rPr>
          <w:lang w:val="es-ES"/>
        </w:rPr>
        <w:t>console.log(</w:t>
      </w:r>
      <w:proofErr w:type="gramEnd"/>
      <w:r w:rsidRPr="00956735">
        <w:rPr>
          <w:lang w:val="es-ES"/>
        </w:rPr>
        <w:t>'¡</w:t>
      </w:r>
      <w:proofErr w:type="spellStart"/>
      <w:r w:rsidRPr="00956735">
        <w:rPr>
          <w:lang w:val="es-ES"/>
        </w:rPr>
        <w:t>Click</w:t>
      </w:r>
      <w:proofErr w:type="spellEnd"/>
      <w:r w:rsidRPr="00956735">
        <w:rPr>
          <w:lang w:val="es-ES"/>
        </w:rPr>
        <w:t>! ¡No queda munición!')</w:t>
      </w:r>
    </w:p>
    <w:p w14:paraId="66EFFBE3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  <w:t>}</w:t>
      </w:r>
    </w:p>
    <w:p w14:paraId="1F9F1B2B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}</w:t>
      </w:r>
    </w:p>
    <w:p w14:paraId="35E20315" w14:textId="77777777" w:rsidR="00956735" w:rsidRPr="00956735" w:rsidRDefault="00956735" w:rsidP="00956735">
      <w:pPr>
        <w:rPr>
          <w:lang w:val="es-ES"/>
        </w:rPr>
      </w:pPr>
      <w:proofErr w:type="spellStart"/>
      <w:proofErr w:type="gramStart"/>
      <w:r w:rsidRPr="00956735">
        <w:rPr>
          <w:lang w:val="es-ES"/>
        </w:rPr>
        <w:t>ArmaConMunicion.prototype.recargar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function</w:t>
      </w:r>
      <w:proofErr w:type="spellEnd"/>
      <w:r w:rsidRPr="00956735">
        <w:rPr>
          <w:lang w:val="es-ES"/>
        </w:rPr>
        <w:t xml:space="preserve">() </w:t>
      </w:r>
    </w:p>
    <w:p w14:paraId="3A9D1AE4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{</w:t>
      </w:r>
    </w:p>
    <w:p w14:paraId="381D63A3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if</w:t>
      </w:r>
      <w:proofErr w:type="spellEnd"/>
      <w:r w:rsidRPr="00956735">
        <w:rPr>
          <w:lang w:val="es-ES"/>
        </w:rPr>
        <w:t>(</w:t>
      </w:r>
      <w:proofErr w:type="spellStart"/>
      <w:proofErr w:type="gramEnd"/>
      <w:r w:rsidRPr="00956735">
        <w:rPr>
          <w:lang w:val="es-ES"/>
        </w:rPr>
        <w:t>this.municion</w:t>
      </w:r>
      <w:proofErr w:type="spellEnd"/>
      <w:r w:rsidRPr="00956735">
        <w:rPr>
          <w:lang w:val="es-ES"/>
        </w:rPr>
        <w:t xml:space="preserve"> == </w:t>
      </w:r>
      <w:proofErr w:type="spellStart"/>
      <w:r w:rsidRPr="00956735">
        <w:rPr>
          <w:lang w:val="es-ES"/>
        </w:rPr>
        <w:t>this.maxMunicion</w:t>
      </w:r>
      <w:proofErr w:type="spellEnd"/>
      <w:r w:rsidRPr="00956735">
        <w:rPr>
          <w:lang w:val="es-ES"/>
        </w:rPr>
        <w:t>)</w:t>
      </w:r>
    </w:p>
    <w:p w14:paraId="5A8430A4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  <w:t>{</w:t>
      </w:r>
    </w:p>
    <w:p w14:paraId="1C4AE7E9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gramStart"/>
      <w:r w:rsidRPr="00956735">
        <w:rPr>
          <w:lang w:val="es-ES"/>
        </w:rPr>
        <w:t>console.log(</w:t>
      </w:r>
      <w:proofErr w:type="spellStart"/>
      <w:proofErr w:type="gramEnd"/>
      <w:r w:rsidRPr="00956735">
        <w:rPr>
          <w:lang w:val="es-ES"/>
        </w:rPr>
        <w:t>this.nombre</w:t>
      </w:r>
      <w:proofErr w:type="spellEnd"/>
      <w:r w:rsidRPr="00956735">
        <w:rPr>
          <w:lang w:val="es-ES"/>
        </w:rPr>
        <w:t xml:space="preserve"> + " ya está al máximo de munición.")</w:t>
      </w:r>
    </w:p>
    <w:p w14:paraId="00AF9171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  <w:t>}</w:t>
      </w:r>
    </w:p>
    <w:p w14:paraId="6A6B4D93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r w:rsidRPr="00956735">
        <w:rPr>
          <w:lang w:val="es-ES"/>
        </w:rPr>
        <w:t>else</w:t>
      </w:r>
      <w:proofErr w:type="spellEnd"/>
    </w:p>
    <w:p w14:paraId="318C0314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  <w:t>{</w:t>
      </w:r>
    </w:p>
    <w:p w14:paraId="635EF32D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this.municion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this.maxMunicion</w:t>
      </w:r>
      <w:proofErr w:type="spellEnd"/>
    </w:p>
    <w:p w14:paraId="4CA3E82D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gramStart"/>
      <w:r w:rsidRPr="00956735">
        <w:rPr>
          <w:lang w:val="es-ES"/>
        </w:rPr>
        <w:t>console.log(</w:t>
      </w:r>
      <w:proofErr w:type="spellStart"/>
      <w:proofErr w:type="gramEnd"/>
      <w:r w:rsidRPr="00956735">
        <w:rPr>
          <w:lang w:val="es-ES"/>
        </w:rPr>
        <w:t>this.nombre</w:t>
      </w:r>
      <w:proofErr w:type="spellEnd"/>
      <w:r w:rsidRPr="00956735">
        <w:rPr>
          <w:lang w:val="es-ES"/>
        </w:rPr>
        <w:t xml:space="preserve"> + ' recargada')</w:t>
      </w:r>
    </w:p>
    <w:p w14:paraId="470EF697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  <w:t>}</w:t>
      </w:r>
    </w:p>
    <w:p w14:paraId="2416DC71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}</w:t>
      </w:r>
    </w:p>
    <w:p w14:paraId="1C13AFDF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</w:t>
      </w:r>
    </w:p>
    <w:p w14:paraId="3A4EC92A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lastRenderedPageBreak/>
        <w:t xml:space="preserve"> </w:t>
      </w:r>
    </w:p>
    <w:p w14:paraId="7B883136" w14:textId="7D550BBE" w:rsidR="00956735" w:rsidRDefault="00956735" w:rsidP="00956735">
      <w:pPr>
        <w:rPr>
          <w:lang w:val="es-ES"/>
        </w:rPr>
      </w:pPr>
      <w:r w:rsidRPr="00956735">
        <w:rPr>
          <w:lang w:val="es-ES"/>
        </w:rPr>
        <w:t>/* Clase criatura */</w:t>
      </w:r>
    </w:p>
    <w:p w14:paraId="42B08484" w14:textId="77777777" w:rsidR="00956735" w:rsidRPr="00956735" w:rsidRDefault="00956735" w:rsidP="00956735">
      <w:pPr>
        <w:rPr>
          <w:lang w:val="es-ES"/>
        </w:rPr>
      </w:pPr>
    </w:p>
    <w:p w14:paraId="32D4E678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var</w:t>
      </w:r>
      <w:proofErr w:type="spellEnd"/>
      <w:r w:rsidRPr="00956735">
        <w:rPr>
          <w:lang w:val="es-ES"/>
        </w:rPr>
        <w:t xml:space="preserve"> Criatura = </w:t>
      </w:r>
      <w:proofErr w:type="spellStart"/>
      <w:r w:rsidRPr="00956735">
        <w:rPr>
          <w:lang w:val="es-ES"/>
        </w:rPr>
        <w:t>function</w:t>
      </w:r>
      <w:proofErr w:type="spellEnd"/>
      <w:r w:rsidRPr="00956735">
        <w:rPr>
          <w:lang w:val="es-ES"/>
        </w:rPr>
        <w:t>(nombre)</w:t>
      </w:r>
    </w:p>
    <w:p w14:paraId="2C9A5B31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{</w:t>
      </w:r>
    </w:p>
    <w:p w14:paraId="38A93939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this.nombre</w:t>
      </w:r>
      <w:proofErr w:type="spellEnd"/>
      <w:proofErr w:type="gramEnd"/>
      <w:r w:rsidRPr="00956735">
        <w:rPr>
          <w:lang w:val="es-ES"/>
        </w:rPr>
        <w:t xml:space="preserve"> = nombre,</w:t>
      </w:r>
    </w:p>
    <w:p w14:paraId="4F05120D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this.vida</w:t>
      </w:r>
      <w:proofErr w:type="spellEnd"/>
      <w:proofErr w:type="gramEnd"/>
      <w:r w:rsidRPr="00956735">
        <w:rPr>
          <w:lang w:val="es-ES"/>
        </w:rPr>
        <w:t xml:space="preserve"> = 100</w:t>
      </w:r>
    </w:p>
    <w:p w14:paraId="10926E78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}</w:t>
      </w:r>
    </w:p>
    <w:p w14:paraId="5CA49ABA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</w:t>
      </w:r>
    </w:p>
    <w:p w14:paraId="31D0C70F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/* Constructor persona */</w:t>
      </w:r>
    </w:p>
    <w:p w14:paraId="31715D19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var</w:t>
      </w:r>
      <w:proofErr w:type="spellEnd"/>
      <w:r w:rsidRPr="00956735">
        <w:rPr>
          <w:lang w:val="es-ES"/>
        </w:rPr>
        <w:t xml:space="preserve"> Persona = </w:t>
      </w:r>
      <w:proofErr w:type="spellStart"/>
      <w:r w:rsidRPr="00956735">
        <w:rPr>
          <w:lang w:val="es-ES"/>
        </w:rPr>
        <w:t>function</w:t>
      </w:r>
      <w:proofErr w:type="spellEnd"/>
      <w:r w:rsidRPr="00956735">
        <w:rPr>
          <w:lang w:val="es-ES"/>
        </w:rPr>
        <w:t xml:space="preserve"> (nombre) </w:t>
      </w:r>
    </w:p>
    <w:p w14:paraId="650D48F8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{</w:t>
      </w:r>
    </w:p>
    <w:p w14:paraId="49B53779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r w:rsidRPr="00956735">
        <w:rPr>
          <w:lang w:val="es-ES"/>
        </w:rPr>
        <w:t>Criatura.call</w:t>
      </w:r>
      <w:proofErr w:type="spellEnd"/>
      <w:r w:rsidRPr="00956735">
        <w:rPr>
          <w:lang w:val="es-ES"/>
        </w:rPr>
        <w:t>(</w:t>
      </w:r>
      <w:proofErr w:type="spellStart"/>
      <w:r w:rsidRPr="00956735">
        <w:rPr>
          <w:lang w:val="es-ES"/>
        </w:rPr>
        <w:t>this</w:t>
      </w:r>
      <w:proofErr w:type="spellEnd"/>
      <w:r w:rsidRPr="00956735">
        <w:rPr>
          <w:lang w:val="es-ES"/>
        </w:rPr>
        <w:t>, nombre)</w:t>
      </w:r>
    </w:p>
    <w:p w14:paraId="481DED94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}</w:t>
      </w:r>
    </w:p>
    <w:p w14:paraId="3F3031B0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Persona.prototype</w:t>
      </w:r>
      <w:proofErr w:type="spell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Object.create</w:t>
      </w:r>
      <w:proofErr w:type="spellEnd"/>
      <w:r w:rsidRPr="00956735">
        <w:rPr>
          <w:lang w:val="es-ES"/>
        </w:rPr>
        <w:t>(</w:t>
      </w:r>
      <w:proofErr w:type="spellStart"/>
      <w:r w:rsidRPr="00956735">
        <w:rPr>
          <w:lang w:val="es-ES"/>
        </w:rPr>
        <w:t>Criatura.prototype</w:t>
      </w:r>
      <w:proofErr w:type="spellEnd"/>
      <w:r w:rsidRPr="00956735">
        <w:rPr>
          <w:lang w:val="es-ES"/>
        </w:rPr>
        <w:t>);</w:t>
      </w:r>
    </w:p>
    <w:p w14:paraId="36EF0E7F" w14:textId="77777777" w:rsidR="00956735" w:rsidRPr="00956735" w:rsidRDefault="00956735" w:rsidP="00956735">
      <w:pPr>
        <w:rPr>
          <w:lang w:val="es-ES"/>
        </w:rPr>
      </w:pPr>
      <w:proofErr w:type="spellStart"/>
      <w:proofErr w:type="gramStart"/>
      <w:r w:rsidRPr="00956735">
        <w:rPr>
          <w:lang w:val="es-ES"/>
        </w:rPr>
        <w:t>Persona.prototype.constructor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Persona.constructor</w:t>
      </w:r>
      <w:proofErr w:type="spellEnd"/>
      <w:r w:rsidRPr="00956735">
        <w:rPr>
          <w:lang w:val="es-ES"/>
        </w:rPr>
        <w:t>;</w:t>
      </w:r>
    </w:p>
    <w:p w14:paraId="0C0BE4A6" w14:textId="77777777" w:rsidR="00956735" w:rsidRPr="00956735" w:rsidRDefault="00956735" w:rsidP="00956735">
      <w:pPr>
        <w:rPr>
          <w:lang w:val="es-ES"/>
        </w:rPr>
      </w:pPr>
      <w:proofErr w:type="spellStart"/>
      <w:proofErr w:type="gramStart"/>
      <w:r w:rsidRPr="00956735">
        <w:rPr>
          <w:lang w:val="es-ES"/>
        </w:rPr>
        <w:t>Persona.prototype.atacar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function</w:t>
      </w:r>
      <w:proofErr w:type="spellEnd"/>
      <w:r w:rsidRPr="00956735">
        <w:rPr>
          <w:lang w:val="es-ES"/>
        </w:rPr>
        <w:t xml:space="preserve">(objetivo) </w:t>
      </w:r>
    </w:p>
    <w:p w14:paraId="3F4F64DC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{</w:t>
      </w:r>
    </w:p>
    <w:p w14:paraId="63DD1A5F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</w:t>
      </w:r>
      <w:proofErr w:type="spellStart"/>
      <w:r w:rsidRPr="00956735">
        <w:rPr>
          <w:lang w:val="es-ES"/>
        </w:rPr>
        <w:t>if</w:t>
      </w:r>
      <w:proofErr w:type="spellEnd"/>
      <w:r w:rsidRPr="00956735">
        <w:rPr>
          <w:lang w:val="es-ES"/>
        </w:rPr>
        <w:t>(</w:t>
      </w:r>
      <w:proofErr w:type="spellStart"/>
      <w:proofErr w:type="gramStart"/>
      <w:r w:rsidRPr="00956735">
        <w:rPr>
          <w:lang w:val="es-ES"/>
        </w:rPr>
        <w:t>this.arma</w:t>
      </w:r>
      <w:proofErr w:type="spellEnd"/>
      <w:proofErr w:type="gramEnd"/>
      <w:r w:rsidRPr="00956735">
        <w:rPr>
          <w:lang w:val="es-ES"/>
        </w:rPr>
        <w:t xml:space="preserve">) </w:t>
      </w:r>
    </w:p>
    <w:p w14:paraId="34498F2C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{</w:t>
      </w:r>
    </w:p>
    <w:p w14:paraId="05064A9A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this.arma</w:t>
      </w:r>
      <w:proofErr w:type="gramEnd"/>
      <w:r w:rsidRPr="00956735">
        <w:rPr>
          <w:lang w:val="es-ES"/>
        </w:rPr>
        <w:t>.atacar</w:t>
      </w:r>
      <w:proofErr w:type="spellEnd"/>
      <w:r w:rsidRPr="00956735">
        <w:rPr>
          <w:lang w:val="es-ES"/>
        </w:rPr>
        <w:t>(objetivo);</w:t>
      </w:r>
    </w:p>
    <w:p w14:paraId="5D68B196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} </w:t>
      </w:r>
    </w:p>
    <w:p w14:paraId="1471B7D0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</w:t>
      </w:r>
      <w:proofErr w:type="spellStart"/>
      <w:r w:rsidRPr="00956735">
        <w:rPr>
          <w:lang w:val="es-ES"/>
        </w:rPr>
        <w:t>else</w:t>
      </w:r>
      <w:proofErr w:type="spellEnd"/>
    </w:p>
    <w:p w14:paraId="69A564C0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  {</w:t>
      </w:r>
    </w:p>
    <w:p w14:paraId="091710D1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gramStart"/>
      <w:r w:rsidRPr="00956735">
        <w:rPr>
          <w:lang w:val="es-ES"/>
        </w:rPr>
        <w:t>console.log(</w:t>
      </w:r>
      <w:proofErr w:type="gramEnd"/>
      <w:r w:rsidRPr="00956735">
        <w:rPr>
          <w:lang w:val="es-ES"/>
        </w:rPr>
        <w:t>'¡No se puede atacar porque no hay ningún arma equipada!')</w:t>
      </w:r>
    </w:p>
    <w:p w14:paraId="54ECC717" w14:textId="002DC65C" w:rsidR="00956735" w:rsidRDefault="00956735" w:rsidP="00956735">
      <w:pPr>
        <w:rPr>
          <w:lang w:val="es-ES"/>
        </w:rPr>
      </w:pPr>
      <w:r w:rsidRPr="00956735">
        <w:rPr>
          <w:lang w:val="es-ES"/>
        </w:rPr>
        <w:tab/>
        <w:t>}</w:t>
      </w:r>
    </w:p>
    <w:p w14:paraId="771F5A69" w14:textId="77777777" w:rsidR="00956735" w:rsidRPr="00956735" w:rsidRDefault="00956735" w:rsidP="00956735">
      <w:pPr>
        <w:rPr>
          <w:lang w:val="es-ES"/>
        </w:rPr>
      </w:pPr>
    </w:p>
    <w:p w14:paraId="1A9E9ACB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}</w:t>
      </w:r>
    </w:p>
    <w:p w14:paraId="51A524A1" w14:textId="77777777" w:rsidR="00956735" w:rsidRPr="00956735" w:rsidRDefault="00956735" w:rsidP="00956735">
      <w:pPr>
        <w:rPr>
          <w:lang w:val="es-ES"/>
        </w:rPr>
      </w:pPr>
      <w:proofErr w:type="spellStart"/>
      <w:proofErr w:type="gramStart"/>
      <w:r w:rsidRPr="00956735">
        <w:rPr>
          <w:lang w:val="es-ES"/>
        </w:rPr>
        <w:t>Persona.prototype.saludar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function</w:t>
      </w:r>
      <w:proofErr w:type="spellEnd"/>
      <w:r w:rsidRPr="00956735">
        <w:rPr>
          <w:lang w:val="es-ES"/>
        </w:rPr>
        <w:t xml:space="preserve"> () </w:t>
      </w:r>
    </w:p>
    <w:p w14:paraId="76CEF9E0" w14:textId="08DC67AF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{</w:t>
      </w:r>
    </w:p>
    <w:p w14:paraId="55EA494F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gramStart"/>
      <w:r w:rsidRPr="00956735">
        <w:rPr>
          <w:lang w:val="es-ES"/>
        </w:rPr>
        <w:t>console.log(</w:t>
      </w:r>
      <w:proofErr w:type="gramEnd"/>
      <w:r w:rsidRPr="00956735">
        <w:rPr>
          <w:lang w:val="es-ES"/>
        </w:rPr>
        <w:t xml:space="preserve">'Hola, me llamo ' + </w:t>
      </w:r>
      <w:proofErr w:type="spellStart"/>
      <w:r w:rsidRPr="00956735">
        <w:rPr>
          <w:lang w:val="es-ES"/>
        </w:rPr>
        <w:t>this.nombre</w:t>
      </w:r>
      <w:proofErr w:type="spellEnd"/>
      <w:r w:rsidRPr="00956735">
        <w:rPr>
          <w:lang w:val="es-ES"/>
        </w:rPr>
        <w:t>);</w:t>
      </w:r>
    </w:p>
    <w:p w14:paraId="180B3E3C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}</w:t>
      </w:r>
    </w:p>
    <w:p w14:paraId="025F31CF" w14:textId="77777777" w:rsidR="00956735" w:rsidRPr="00956735" w:rsidRDefault="00956735" w:rsidP="00956735">
      <w:pPr>
        <w:rPr>
          <w:lang w:val="es-ES"/>
        </w:rPr>
      </w:pPr>
      <w:proofErr w:type="spellStart"/>
      <w:proofErr w:type="gramStart"/>
      <w:r w:rsidRPr="00956735">
        <w:rPr>
          <w:lang w:val="es-ES"/>
        </w:rPr>
        <w:t>Persona.prototype.equipar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function</w:t>
      </w:r>
      <w:proofErr w:type="spellEnd"/>
      <w:r w:rsidRPr="00956735">
        <w:rPr>
          <w:lang w:val="es-ES"/>
        </w:rPr>
        <w:t xml:space="preserve">(arma) </w:t>
      </w:r>
    </w:p>
    <w:p w14:paraId="1906738C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{</w:t>
      </w:r>
    </w:p>
    <w:p w14:paraId="278B6ED2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gramStart"/>
      <w:r w:rsidRPr="00956735">
        <w:rPr>
          <w:lang w:val="es-ES"/>
        </w:rPr>
        <w:t>console.log(</w:t>
      </w:r>
      <w:proofErr w:type="gramEnd"/>
      <w:r w:rsidRPr="00956735">
        <w:rPr>
          <w:lang w:val="es-ES"/>
        </w:rPr>
        <w:t xml:space="preserve">'Se ha equipado ' + </w:t>
      </w:r>
      <w:proofErr w:type="spellStart"/>
      <w:r w:rsidRPr="00956735">
        <w:rPr>
          <w:lang w:val="es-ES"/>
        </w:rPr>
        <w:t>arma.nombre</w:t>
      </w:r>
      <w:proofErr w:type="spellEnd"/>
      <w:r w:rsidRPr="00956735">
        <w:rPr>
          <w:lang w:val="es-ES"/>
        </w:rPr>
        <w:t>)</w:t>
      </w:r>
    </w:p>
    <w:p w14:paraId="2B27382C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this.arma</w:t>
      </w:r>
      <w:proofErr w:type="spellEnd"/>
      <w:proofErr w:type="gramEnd"/>
      <w:r w:rsidRPr="00956735">
        <w:rPr>
          <w:lang w:val="es-ES"/>
        </w:rPr>
        <w:t xml:space="preserve"> = arma</w:t>
      </w:r>
    </w:p>
    <w:p w14:paraId="1AA2A736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mochila.armas</w:t>
      </w:r>
      <w:proofErr w:type="gramEnd"/>
      <w:r w:rsidRPr="00956735">
        <w:rPr>
          <w:lang w:val="es-ES"/>
        </w:rPr>
        <w:t>.push</w:t>
      </w:r>
      <w:proofErr w:type="spellEnd"/>
      <w:r w:rsidRPr="00956735">
        <w:rPr>
          <w:lang w:val="es-ES"/>
        </w:rPr>
        <w:t>(arma)</w:t>
      </w:r>
    </w:p>
    <w:p w14:paraId="6CF57112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arma.personaje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this</w:t>
      </w:r>
      <w:proofErr w:type="spellEnd"/>
    </w:p>
    <w:p w14:paraId="1EFFB10F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}</w:t>
      </w:r>
    </w:p>
    <w:p w14:paraId="5238471E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</w:t>
      </w:r>
    </w:p>
    <w:p w14:paraId="540D2C5A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/* Constructor zombi */</w:t>
      </w:r>
    </w:p>
    <w:p w14:paraId="186B6C76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var</w:t>
      </w:r>
      <w:proofErr w:type="spellEnd"/>
      <w:r w:rsidRPr="00956735">
        <w:rPr>
          <w:lang w:val="es-ES"/>
        </w:rPr>
        <w:t xml:space="preserve"> Zombi = </w:t>
      </w:r>
      <w:proofErr w:type="spellStart"/>
      <w:r w:rsidRPr="00956735">
        <w:rPr>
          <w:lang w:val="es-ES"/>
        </w:rPr>
        <w:t>function</w:t>
      </w:r>
      <w:proofErr w:type="spellEnd"/>
      <w:r w:rsidRPr="00956735">
        <w:rPr>
          <w:lang w:val="es-ES"/>
        </w:rPr>
        <w:t xml:space="preserve"> () </w:t>
      </w:r>
    </w:p>
    <w:p w14:paraId="6C2CB6B1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{</w:t>
      </w:r>
    </w:p>
    <w:p w14:paraId="0A699D9D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r w:rsidRPr="00956735">
        <w:rPr>
          <w:lang w:val="es-ES"/>
        </w:rPr>
        <w:t>Criatura.call</w:t>
      </w:r>
      <w:proofErr w:type="spellEnd"/>
      <w:r w:rsidRPr="00956735">
        <w:rPr>
          <w:lang w:val="es-ES"/>
        </w:rPr>
        <w:t>(</w:t>
      </w:r>
      <w:proofErr w:type="spellStart"/>
      <w:r w:rsidRPr="00956735">
        <w:rPr>
          <w:lang w:val="es-ES"/>
        </w:rPr>
        <w:t>this</w:t>
      </w:r>
      <w:proofErr w:type="spellEnd"/>
      <w:r w:rsidRPr="00956735">
        <w:rPr>
          <w:lang w:val="es-ES"/>
        </w:rPr>
        <w:t>, "Zombi")</w:t>
      </w:r>
    </w:p>
    <w:p w14:paraId="10D04683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}</w:t>
      </w:r>
    </w:p>
    <w:p w14:paraId="212DC517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Zombi.prototype</w:t>
      </w:r>
      <w:proofErr w:type="spell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Object.create</w:t>
      </w:r>
      <w:proofErr w:type="spellEnd"/>
      <w:r w:rsidRPr="00956735">
        <w:rPr>
          <w:lang w:val="es-ES"/>
        </w:rPr>
        <w:t>(</w:t>
      </w:r>
      <w:proofErr w:type="spellStart"/>
      <w:r w:rsidRPr="00956735">
        <w:rPr>
          <w:lang w:val="es-ES"/>
        </w:rPr>
        <w:t>Criatura.prototype</w:t>
      </w:r>
      <w:proofErr w:type="spellEnd"/>
      <w:r w:rsidRPr="00956735">
        <w:rPr>
          <w:lang w:val="es-ES"/>
        </w:rPr>
        <w:t>);</w:t>
      </w:r>
    </w:p>
    <w:p w14:paraId="73EED15A" w14:textId="77777777" w:rsidR="00956735" w:rsidRPr="00956735" w:rsidRDefault="00956735" w:rsidP="00956735">
      <w:pPr>
        <w:rPr>
          <w:lang w:val="es-ES"/>
        </w:rPr>
      </w:pPr>
      <w:proofErr w:type="spellStart"/>
      <w:proofErr w:type="gramStart"/>
      <w:r w:rsidRPr="00956735">
        <w:rPr>
          <w:lang w:val="es-ES"/>
        </w:rPr>
        <w:t>Zombi.prototype.constructor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Zombi.constructor</w:t>
      </w:r>
      <w:proofErr w:type="spellEnd"/>
      <w:r w:rsidRPr="00956735">
        <w:rPr>
          <w:lang w:val="es-ES"/>
        </w:rPr>
        <w:t>;</w:t>
      </w:r>
    </w:p>
    <w:p w14:paraId="2BE26D45" w14:textId="77777777" w:rsidR="00956735" w:rsidRPr="00956735" w:rsidRDefault="00956735" w:rsidP="00956735">
      <w:pPr>
        <w:rPr>
          <w:lang w:val="es-ES"/>
        </w:rPr>
      </w:pPr>
      <w:proofErr w:type="spellStart"/>
      <w:proofErr w:type="gramStart"/>
      <w:r w:rsidRPr="00956735">
        <w:rPr>
          <w:lang w:val="es-ES"/>
        </w:rPr>
        <w:t>Zombi.prototype.saludar</w:t>
      </w:r>
      <w:proofErr w:type="spellEnd"/>
      <w:proofErr w:type="gram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function</w:t>
      </w:r>
      <w:proofErr w:type="spellEnd"/>
      <w:r w:rsidRPr="00956735">
        <w:rPr>
          <w:lang w:val="es-ES"/>
        </w:rPr>
        <w:t xml:space="preserve"> () </w:t>
      </w:r>
    </w:p>
    <w:p w14:paraId="2886C869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{</w:t>
      </w:r>
    </w:p>
    <w:p w14:paraId="55C31D8A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  <w:t>console.log('</w:t>
      </w:r>
      <w:proofErr w:type="spellStart"/>
      <w:r w:rsidRPr="00956735">
        <w:rPr>
          <w:lang w:val="es-ES"/>
        </w:rPr>
        <w:t>Agggggg</w:t>
      </w:r>
      <w:proofErr w:type="spellEnd"/>
      <w:r w:rsidRPr="00956735">
        <w:rPr>
          <w:lang w:val="es-ES"/>
        </w:rPr>
        <w:t>');</w:t>
      </w:r>
    </w:p>
    <w:p w14:paraId="39511638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}</w:t>
      </w:r>
    </w:p>
    <w:p w14:paraId="76CE2913" w14:textId="0A8257E7" w:rsid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</w:t>
      </w:r>
    </w:p>
    <w:p w14:paraId="4572FCA7" w14:textId="77777777" w:rsidR="00956735" w:rsidRPr="00956735" w:rsidRDefault="00956735" w:rsidP="00956735">
      <w:pPr>
        <w:rPr>
          <w:lang w:val="es-ES"/>
        </w:rPr>
      </w:pPr>
    </w:p>
    <w:p w14:paraId="5E0AA9B9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/* Mochila */</w:t>
      </w:r>
    </w:p>
    <w:p w14:paraId="5A1E06BB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var</w:t>
      </w:r>
      <w:proofErr w:type="spellEnd"/>
      <w:r w:rsidRPr="00956735">
        <w:rPr>
          <w:lang w:val="es-ES"/>
        </w:rPr>
        <w:t xml:space="preserve"> mochila = </w:t>
      </w:r>
    </w:p>
    <w:p w14:paraId="4CF51CAF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{</w:t>
      </w:r>
    </w:p>
    <w:p w14:paraId="7FE647FE" w14:textId="6753744C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 armas: []</w:t>
      </w:r>
    </w:p>
    <w:p w14:paraId="0ADDDB95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}</w:t>
      </w:r>
    </w:p>
    <w:p w14:paraId="7C691FD6" w14:textId="77777777" w:rsidR="00956735" w:rsidRPr="00956735" w:rsidRDefault="00956735" w:rsidP="00956735">
      <w:pPr>
        <w:rPr>
          <w:lang w:val="es-ES"/>
        </w:rPr>
      </w:pPr>
    </w:p>
    <w:p w14:paraId="67F75F0F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var</w:t>
      </w:r>
      <w:proofErr w:type="spellEnd"/>
      <w:r w:rsidRPr="00956735">
        <w:rPr>
          <w:lang w:val="es-ES"/>
        </w:rPr>
        <w:t xml:space="preserve"> jugador = new Persona('Javier');</w:t>
      </w:r>
    </w:p>
    <w:p w14:paraId="1806A848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var</w:t>
      </w:r>
      <w:proofErr w:type="spellEnd"/>
      <w:r w:rsidRPr="00956735">
        <w:rPr>
          <w:lang w:val="es-ES"/>
        </w:rPr>
        <w:t xml:space="preserve"> z = new </w:t>
      </w:r>
      <w:proofErr w:type="gramStart"/>
      <w:r w:rsidRPr="00956735">
        <w:rPr>
          <w:lang w:val="es-ES"/>
        </w:rPr>
        <w:t>Zombi(</w:t>
      </w:r>
      <w:proofErr w:type="gramEnd"/>
      <w:r w:rsidRPr="00956735">
        <w:rPr>
          <w:lang w:val="es-ES"/>
        </w:rPr>
        <w:t>);</w:t>
      </w:r>
    </w:p>
    <w:p w14:paraId="52727FDD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 xml:space="preserve"> </w:t>
      </w:r>
    </w:p>
    <w:p w14:paraId="0DA0137C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var</w:t>
      </w:r>
      <w:proofErr w:type="spellEnd"/>
      <w:r w:rsidRPr="00956735">
        <w:rPr>
          <w:lang w:val="es-ES"/>
        </w:rPr>
        <w:t xml:space="preserve"> granada = new Arma('Granada',20)</w:t>
      </w:r>
    </w:p>
    <w:p w14:paraId="5118397D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var</w:t>
      </w:r>
      <w:proofErr w:type="spellEnd"/>
      <w:r w:rsidRPr="00956735">
        <w:rPr>
          <w:lang w:val="es-ES"/>
        </w:rPr>
        <w:t xml:space="preserve"> pistola = new </w:t>
      </w:r>
      <w:proofErr w:type="spellStart"/>
      <w:r w:rsidRPr="00956735">
        <w:rPr>
          <w:lang w:val="es-ES"/>
        </w:rPr>
        <w:t>ArmaConMunicion</w:t>
      </w:r>
      <w:proofErr w:type="spellEnd"/>
      <w:r w:rsidRPr="00956735">
        <w:rPr>
          <w:lang w:val="es-ES"/>
        </w:rPr>
        <w:t>('Pistola',10,6);</w:t>
      </w:r>
    </w:p>
    <w:p w14:paraId="29624827" w14:textId="77777777" w:rsidR="00956735" w:rsidRPr="00956735" w:rsidRDefault="00956735" w:rsidP="00956735">
      <w:pPr>
        <w:rPr>
          <w:lang w:val="es-ES"/>
        </w:rPr>
      </w:pPr>
      <w:proofErr w:type="gramStart"/>
      <w:r w:rsidRPr="00956735">
        <w:rPr>
          <w:lang w:val="es-ES"/>
        </w:rPr>
        <w:t>console.log(</w:t>
      </w:r>
      <w:proofErr w:type="gramEnd"/>
      <w:r w:rsidRPr="00956735">
        <w:rPr>
          <w:lang w:val="es-ES"/>
        </w:rPr>
        <w:t xml:space="preserve">"Bienvenido a </w:t>
      </w:r>
      <w:proofErr w:type="spellStart"/>
      <w:r w:rsidRPr="00956735">
        <w:rPr>
          <w:lang w:val="es-ES"/>
        </w:rPr>
        <w:t>StuDOOM</w:t>
      </w:r>
      <w:proofErr w:type="spellEnd"/>
      <w:r w:rsidRPr="00956735">
        <w:rPr>
          <w:lang w:val="es-ES"/>
        </w:rPr>
        <w:t xml:space="preserve"> v1.0");</w:t>
      </w:r>
    </w:p>
    <w:p w14:paraId="3A76CE8B" w14:textId="77777777" w:rsidR="00956735" w:rsidRPr="00956735" w:rsidRDefault="00956735" w:rsidP="00956735">
      <w:pPr>
        <w:rPr>
          <w:lang w:val="es-ES"/>
        </w:rPr>
      </w:pPr>
    </w:p>
    <w:p w14:paraId="7ADE842F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var</w:t>
      </w:r>
      <w:proofErr w:type="spellEnd"/>
      <w:r w:rsidRPr="00956735">
        <w:rPr>
          <w:lang w:val="es-ES"/>
        </w:rPr>
        <w:t xml:space="preserve"> </w:t>
      </w:r>
      <w:proofErr w:type="spellStart"/>
      <w:r w:rsidRPr="00956735">
        <w:rPr>
          <w:lang w:val="es-ES"/>
        </w:rPr>
        <w:t>granadaClick</w:t>
      </w:r>
      <w:proofErr w:type="spellEnd"/>
      <w:r w:rsidRPr="00956735">
        <w:rPr>
          <w:lang w:val="es-ES"/>
        </w:rPr>
        <w:t xml:space="preserve"> = </w:t>
      </w:r>
      <w:proofErr w:type="spellStart"/>
      <w:proofErr w:type="gramStart"/>
      <w:r w:rsidRPr="00956735">
        <w:rPr>
          <w:lang w:val="es-ES"/>
        </w:rPr>
        <w:t>document.getElementById</w:t>
      </w:r>
      <w:proofErr w:type="spellEnd"/>
      <w:proofErr w:type="gramEnd"/>
      <w:r w:rsidRPr="00956735">
        <w:rPr>
          <w:lang w:val="es-ES"/>
        </w:rPr>
        <w:t>("granada")</w:t>
      </w:r>
    </w:p>
    <w:p w14:paraId="4581E92C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granadaClick.addEventListener</w:t>
      </w:r>
      <w:proofErr w:type="spellEnd"/>
      <w:r w:rsidRPr="00956735">
        <w:rPr>
          <w:lang w:val="es-ES"/>
        </w:rPr>
        <w:t>("</w:t>
      </w:r>
      <w:proofErr w:type="spellStart"/>
      <w:r w:rsidRPr="00956735">
        <w:rPr>
          <w:lang w:val="es-ES"/>
        </w:rPr>
        <w:t>click</w:t>
      </w:r>
      <w:proofErr w:type="spellEnd"/>
      <w:r w:rsidRPr="00956735">
        <w:rPr>
          <w:lang w:val="es-ES"/>
        </w:rPr>
        <w:t xml:space="preserve">", () =&gt; </w:t>
      </w:r>
      <w:proofErr w:type="spellStart"/>
      <w:proofErr w:type="gramStart"/>
      <w:r w:rsidRPr="00956735">
        <w:rPr>
          <w:lang w:val="es-ES"/>
        </w:rPr>
        <w:t>jugador.equipar</w:t>
      </w:r>
      <w:proofErr w:type="spellEnd"/>
      <w:proofErr w:type="gramEnd"/>
      <w:r w:rsidRPr="00956735">
        <w:rPr>
          <w:lang w:val="es-ES"/>
        </w:rPr>
        <w:t>(granada))</w:t>
      </w:r>
    </w:p>
    <w:p w14:paraId="23DB1E9E" w14:textId="77777777" w:rsidR="00956735" w:rsidRPr="00956735" w:rsidRDefault="00956735" w:rsidP="00956735">
      <w:pPr>
        <w:rPr>
          <w:lang w:val="es-ES"/>
        </w:rPr>
      </w:pPr>
    </w:p>
    <w:p w14:paraId="283260E0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var</w:t>
      </w:r>
      <w:proofErr w:type="spellEnd"/>
      <w:r w:rsidRPr="00956735">
        <w:rPr>
          <w:lang w:val="es-ES"/>
        </w:rPr>
        <w:t xml:space="preserve"> </w:t>
      </w:r>
      <w:proofErr w:type="spellStart"/>
      <w:r w:rsidRPr="00956735">
        <w:rPr>
          <w:lang w:val="es-ES"/>
        </w:rPr>
        <w:t>pistolaClick</w:t>
      </w:r>
      <w:proofErr w:type="spellEnd"/>
      <w:r w:rsidRPr="00956735">
        <w:rPr>
          <w:lang w:val="es-ES"/>
        </w:rPr>
        <w:t xml:space="preserve"> = </w:t>
      </w:r>
      <w:proofErr w:type="spellStart"/>
      <w:proofErr w:type="gramStart"/>
      <w:r w:rsidRPr="00956735">
        <w:rPr>
          <w:lang w:val="es-ES"/>
        </w:rPr>
        <w:t>document.getElementById</w:t>
      </w:r>
      <w:proofErr w:type="spellEnd"/>
      <w:proofErr w:type="gramEnd"/>
      <w:r w:rsidRPr="00956735">
        <w:rPr>
          <w:lang w:val="es-ES"/>
        </w:rPr>
        <w:t>("pistola")</w:t>
      </w:r>
    </w:p>
    <w:p w14:paraId="2FBB442C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pistolaClick.addEventListener</w:t>
      </w:r>
      <w:proofErr w:type="spellEnd"/>
      <w:r w:rsidRPr="00956735">
        <w:rPr>
          <w:lang w:val="es-ES"/>
        </w:rPr>
        <w:t>("</w:t>
      </w:r>
      <w:proofErr w:type="spellStart"/>
      <w:r w:rsidRPr="00956735">
        <w:rPr>
          <w:lang w:val="es-ES"/>
        </w:rPr>
        <w:t>click</w:t>
      </w:r>
      <w:proofErr w:type="spellEnd"/>
      <w:r w:rsidRPr="00956735">
        <w:rPr>
          <w:lang w:val="es-ES"/>
        </w:rPr>
        <w:t xml:space="preserve">", () =&gt; </w:t>
      </w:r>
      <w:proofErr w:type="spellStart"/>
      <w:proofErr w:type="gramStart"/>
      <w:r w:rsidRPr="00956735">
        <w:rPr>
          <w:lang w:val="es-ES"/>
        </w:rPr>
        <w:t>jugador.equipar</w:t>
      </w:r>
      <w:proofErr w:type="spellEnd"/>
      <w:proofErr w:type="gramEnd"/>
      <w:r w:rsidRPr="00956735">
        <w:rPr>
          <w:lang w:val="es-ES"/>
        </w:rPr>
        <w:t>(pistola))</w:t>
      </w:r>
    </w:p>
    <w:p w14:paraId="3E331ACF" w14:textId="77777777" w:rsidR="00956735" w:rsidRPr="00956735" w:rsidRDefault="00956735" w:rsidP="00956735">
      <w:pPr>
        <w:rPr>
          <w:lang w:val="es-ES"/>
        </w:rPr>
      </w:pPr>
    </w:p>
    <w:p w14:paraId="49985456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var</w:t>
      </w:r>
      <w:proofErr w:type="spellEnd"/>
      <w:r w:rsidRPr="00956735">
        <w:rPr>
          <w:lang w:val="es-ES"/>
        </w:rPr>
        <w:t xml:space="preserve"> </w:t>
      </w:r>
      <w:proofErr w:type="spellStart"/>
      <w:r w:rsidRPr="00956735">
        <w:rPr>
          <w:lang w:val="es-ES"/>
        </w:rPr>
        <w:t>eventoAtacar</w:t>
      </w:r>
      <w:proofErr w:type="spell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function</w:t>
      </w:r>
      <w:proofErr w:type="spellEnd"/>
      <w:r w:rsidRPr="00956735">
        <w:rPr>
          <w:lang w:val="es-ES"/>
        </w:rPr>
        <w:t>(e)</w:t>
      </w:r>
    </w:p>
    <w:p w14:paraId="73E8389D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{</w:t>
      </w:r>
    </w:p>
    <w:p w14:paraId="2ED0C2EA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if</w:t>
      </w:r>
      <w:proofErr w:type="spellEnd"/>
      <w:r w:rsidRPr="00956735">
        <w:rPr>
          <w:lang w:val="es-ES"/>
        </w:rPr>
        <w:t>(</w:t>
      </w:r>
      <w:proofErr w:type="spellStart"/>
      <w:proofErr w:type="gramEnd"/>
      <w:r w:rsidRPr="00956735">
        <w:rPr>
          <w:lang w:val="es-ES"/>
        </w:rPr>
        <w:t>e.key</w:t>
      </w:r>
      <w:proofErr w:type="spellEnd"/>
      <w:r w:rsidRPr="00956735">
        <w:rPr>
          <w:lang w:val="es-ES"/>
        </w:rPr>
        <w:t xml:space="preserve"> == "d")</w:t>
      </w:r>
    </w:p>
    <w:p w14:paraId="19D269CB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  <w:t>{</w:t>
      </w:r>
    </w:p>
    <w:p w14:paraId="383161F8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jugador.atacar</w:t>
      </w:r>
      <w:proofErr w:type="spellEnd"/>
      <w:proofErr w:type="gramEnd"/>
      <w:r w:rsidRPr="00956735">
        <w:rPr>
          <w:lang w:val="es-ES"/>
        </w:rPr>
        <w:t>(z)</w:t>
      </w:r>
    </w:p>
    <w:p w14:paraId="59883D09" w14:textId="07A17B74" w:rsidR="00956735" w:rsidRDefault="00956735" w:rsidP="00956735">
      <w:pPr>
        <w:rPr>
          <w:lang w:val="es-ES"/>
        </w:rPr>
      </w:pPr>
      <w:r w:rsidRPr="00956735">
        <w:rPr>
          <w:lang w:val="es-ES"/>
        </w:rPr>
        <w:tab/>
        <w:t>}</w:t>
      </w:r>
    </w:p>
    <w:p w14:paraId="5909BD92" w14:textId="77777777" w:rsidR="00956735" w:rsidRPr="00956735" w:rsidRDefault="00956735" w:rsidP="00956735">
      <w:pPr>
        <w:rPr>
          <w:lang w:val="es-ES"/>
        </w:rPr>
      </w:pPr>
    </w:p>
    <w:p w14:paraId="5A9A6938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}</w:t>
      </w:r>
    </w:p>
    <w:p w14:paraId="70C37936" w14:textId="77777777" w:rsidR="00956735" w:rsidRPr="00956735" w:rsidRDefault="00956735" w:rsidP="00956735">
      <w:pPr>
        <w:rPr>
          <w:lang w:val="es-ES"/>
        </w:rPr>
      </w:pPr>
    </w:p>
    <w:p w14:paraId="160DEDBA" w14:textId="77777777" w:rsidR="00956735" w:rsidRPr="00956735" w:rsidRDefault="00956735" w:rsidP="00956735">
      <w:pPr>
        <w:rPr>
          <w:lang w:val="es-ES"/>
        </w:rPr>
      </w:pPr>
      <w:proofErr w:type="spellStart"/>
      <w:proofErr w:type="gramStart"/>
      <w:r w:rsidRPr="00956735">
        <w:rPr>
          <w:lang w:val="es-ES"/>
        </w:rPr>
        <w:t>window.addEventListener</w:t>
      </w:r>
      <w:proofErr w:type="spellEnd"/>
      <w:proofErr w:type="gramEnd"/>
      <w:r w:rsidRPr="00956735">
        <w:rPr>
          <w:lang w:val="es-ES"/>
        </w:rPr>
        <w:t>("</w:t>
      </w:r>
      <w:proofErr w:type="spellStart"/>
      <w:r w:rsidRPr="00956735">
        <w:rPr>
          <w:lang w:val="es-ES"/>
        </w:rPr>
        <w:t>keydown</w:t>
      </w:r>
      <w:proofErr w:type="spellEnd"/>
      <w:r w:rsidRPr="00956735">
        <w:rPr>
          <w:lang w:val="es-ES"/>
        </w:rPr>
        <w:t xml:space="preserve">", </w:t>
      </w:r>
      <w:proofErr w:type="spellStart"/>
      <w:r w:rsidRPr="00956735">
        <w:rPr>
          <w:lang w:val="es-ES"/>
        </w:rPr>
        <w:t>eventoAtacar</w:t>
      </w:r>
      <w:proofErr w:type="spellEnd"/>
      <w:r w:rsidRPr="00956735">
        <w:rPr>
          <w:lang w:val="es-ES"/>
        </w:rPr>
        <w:t>)</w:t>
      </w:r>
    </w:p>
    <w:p w14:paraId="2F65BBA2" w14:textId="77777777" w:rsidR="00956735" w:rsidRPr="00956735" w:rsidRDefault="00956735" w:rsidP="00956735">
      <w:pPr>
        <w:rPr>
          <w:lang w:val="es-ES"/>
        </w:rPr>
      </w:pPr>
    </w:p>
    <w:p w14:paraId="6CDBFF21" w14:textId="77777777" w:rsidR="00956735" w:rsidRPr="00956735" w:rsidRDefault="00956735" w:rsidP="00956735">
      <w:pPr>
        <w:rPr>
          <w:lang w:val="es-ES"/>
        </w:rPr>
      </w:pPr>
      <w:proofErr w:type="spellStart"/>
      <w:r w:rsidRPr="00956735">
        <w:rPr>
          <w:lang w:val="es-ES"/>
        </w:rPr>
        <w:t>var</w:t>
      </w:r>
      <w:proofErr w:type="spellEnd"/>
      <w:r w:rsidRPr="00956735">
        <w:rPr>
          <w:lang w:val="es-ES"/>
        </w:rPr>
        <w:t xml:space="preserve"> </w:t>
      </w:r>
      <w:proofErr w:type="spellStart"/>
      <w:r w:rsidRPr="00956735">
        <w:rPr>
          <w:lang w:val="es-ES"/>
        </w:rPr>
        <w:t>eventoRegargar</w:t>
      </w:r>
      <w:proofErr w:type="spellEnd"/>
      <w:r w:rsidRPr="00956735">
        <w:rPr>
          <w:lang w:val="es-ES"/>
        </w:rPr>
        <w:t xml:space="preserve"> = </w:t>
      </w:r>
      <w:proofErr w:type="spellStart"/>
      <w:r w:rsidRPr="00956735">
        <w:rPr>
          <w:lang w:val="es-ES"/>
        </w:rPr>
        <w:t>function</w:t>
      </w:r>
      <w:proofErr w:type="spellEnd"/>
      <w:r w:rsidRPr="00956735">
        <w:rPr>
          <w:lang w:val="es-ES"/>
        </w:rPr>
        <w:t>(e)</w:t>
      </w:r>
    </w:p>
    <w:p w14:paraId="4ED7878E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{</w:t>
      </w:r>
    </w:p>
    <w:p w14:paraId="3D782216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if</w:t>
      </w:r>
      <w:proofErr w:type="spellEnd"/>
      <w:r w:rsidRPr="00956735">
        <w:rPr>
          <w:lang w:val="es-ES"/>
        </w:rPr>
        <w:t>(</w:t>
      </w:r>
      <w:proofErr w:type="spellStart"/>
      <w:proofErr w:type="gramEnd"/>
      <w:r w:rsidRPr="00956735">
        <w:rPr>
          <w:lang w:val="es-ES"/>
        </w:rPr>
        <w:t>e.key</w:t>
      </w:r>
      <w:proofErr w:type="spellEnd"/>
      <w:r w:rsidRPr="00956735">
        <w:rPr>
          <w:lang w:val="es-ES"/>
        </w:rPr>
        <w:t xml:space="preserve"> == "r")</w:t>
      </w:r>
    </w:p>
    <w:p w14:paraId="44C0751E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  <w:t>{</w:t>
      </w:r>
    </w:p>
    <w:p w14:paraId="2659D28C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spellStart"/>
      <w:r w:rsidRPr="00956735">
        <w:rPr>
          <w:lang w:val="es-ES"/>
        </w:rPr>
        <w:t>if</w:t>
      </w:r>
      <w:proofErr w:type="spellEnd"/>
      <w:r w:rsidRPr="00956735">
        <w:rPr>
          <w:lang w:val="es-ES"/>
        </w:rPr>
        <w:t>(</w:t>
      </w:r>
      <w:proofErr w:type="spellStart"/>
      <w:proofErr w:type="gramStart"/>
      <w:r w:rsidRPr="00956735">
        <w:rPr>
          <w:lang w:val="es-ES"/>
        </w:rPr>
        <w:t>jugador.arma</w:t>
      </w:r>
      <w:proofErr w:type="spellEnd"/>
      <w:proofErr w:type="gramEnd"/>
      <w:r w:rsidRPr="00956735">
        <w:rPr>
          <w:lang w:val="es-ES"/>
        </w:rPr>
        <w:t>)</w:t>
      </w:r>
    </w:p>
    <w:p w14:paraId="5EEF05BF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  <w:t>{</w:t>
      </w:r>
    </w:p>
    <w:p w14:paraId="12BC55C5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if</w:t>
      </w:r>
      <w:proofErr w:type="spellEnd"/>
      <w:r w:rsidRPr="00956735">
        <w:rPr>
          <w:lang w:val="es-ES"/>
        </w:rPr>
        <w:t>(</w:t>
      </w:r>
      <w:proofErr w:type="spellStart"/>
      <w:proofErr w:type="gramEnd"/>
      <w:r w:rsidRPr="00956735">
        <w:rPr>
          <w:lang w:val="es-ES"/>
        </w:rPr>
        <w:t>jugador.arma.nombre</w:t>
      </w:r>
      <w:proofErr w:type="spellEnd"/>
      <w:r w:rsidRPr="00956735">
        <w:rPr>
          <w:lang w:val="es-ES"/>
        </w:rPr>
        <w:t xml:space="preserve"> == "Pistola")</w:t>
      </w:r>
    </w:p>
    <w:p w14:paraId="5E3310D3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  <w:t>{</w:t>
      </w:r>
    </w:p>
    <w:p w14:paraId="68195993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spellStart"/>
      <w:proofErr w:type="gramStart"/>
      <w:r w:rsidRPr="00956735">
        <w:rPr>
          <w:lang w:val="es-ES"/>
        </w:rPr>
        <w:t>jugador.arma</w:t>
      </w:r>
      <w:proofErr w:type="gramEnd"/>
      <w:r w:rsidRPr="00956735">
        <w:rPr>
          <w:lang w:val="es-ES"/>
        </w:rPr>
        <w:t>.recargar</w:t>
      </w:r>
      <w:proofErr w:type="spellEnd"/>
      <w:r w:rsidRPr="00956735">
        <w:rPr>
          <w:lang w:val="es-ES"/>
        </w:rPr>
        <w:t>()</w:t>
      </w:r>
    </w:p>
    <w:p w14:paraId="2F8E3DF6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  <w:t>}</w:t>
      </w:r>
    </w:p>
    <w:p w14:paraId="7EEBCCDF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spellStart"/>
      <w:r w:rsidRPr="00956735">
        <w:rPr>
          <w:lang w:val="es-ES"/>
        </w:rPr>
        <w:t>else</w:t>
      </w:r>
      <w:proofErr w:type="spellEnd"/>
    </w:p>
    <w:p w14:paraId="371F844B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  <w:t>{</w:t>
      </w:r>
    </w:p>
    <w:p w14:paraId="4F22FFB2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gramStart"/>
      <w:r w:rsidRPr="00956735">
        <w:rPr>
          <w:lang w:val="es-ES"/>
        </w:rPr>
        <w:t>console.log(</w:t>
      </w:r>
      <w:proofErr w:type="spellStart"/>
      <w:proofErr w:type="gramEnd"/>
      <w:r w:rsidRPr="00956735">
        <w:rPr>
          <w:lang w:val="es-ES"/>
        </w:rPr>
        <w:t>jugador.arma.nombre</w:t>
      </w:r>
      <w:proofErr w:type="spellEnd"/>
      <w:r w:rsidRPr="00956735">
        <w:rPr>
          <w:lang w:val="es-ES"/>
        </w:rPr>
        <w:t xml:space="preserve"> + " No se puede recargar.")</w:t>
      </w:r>
    </w:p>
    <w:p w14:paraId="0CB83053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  <w:t>}</w:t>
      </w:r>
      <w:r w:rsidRPr="00956735">
        <w:rPr>
          <w:lang w:val="es-ES"/>
        </w:rPr>
        <w:tab/>
      </w:r>
    </w:p>
    <w:p w14:paraId="11229FC5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  <w:t>}</w:t>
      </w:r>
    </w:p>
    <w:p w14:paraId="78580435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spellStart"/>
      <w:r w:rsidRPr="00956735">
        <w:rPr>
          <w:lang w:val="es-ES"/>
        </w:rPr>
        <w:t>else</w:t>
      </w:r>
      <w:proofErr w:type="spellEnd"/>
    </w:p>
    <w:p w14:paraId="63A65592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  <w:t>{</w:t>
      </w:r>
    </w:p>
    <w:p w14:paraId="7F2DA6AA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</w:r>
      <w:r w:rsidRPr="00956735">
        <w:rPr>
          <w:lang w:val="es-ES"/>
        </w:rPr>
        <w:tab/>
      </w:r>
      <w:proofErr w:type="gramStart"/>
      <w:r w:rsidRPr="00956735">
        <w:rPr>
          <w:lang w:val="es-ES"/>
        </w:rPr>
        <w:t>console.log(</w:t>
      </w:r>
      <w:proofErr w:type="gramEnd"/>
      <w:r w:rsidRPr="00956735">
        <w:rPr>
          <w:lang w:val="es-ES"/>
        </w:rPr>
        <w:t>"No hay equipada ningún arma.")</w:t>
      </w:r>
    </w:p>
    <w:p w14:paraId="155FC5CA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ab/>
      </w:r>
      <w:r w:rsidRPr="00956735">
        <w:rPr>
          <w:lang w:val="es-ES"/>
        </w:rPr>
        <w:tab/>
        <w:t>}</w:t>
      </w:r>
    </w:p>
    <w:p w14:paraId="16339DF1" w14:textId="65BA7F3A" w:rsidR="00956735" w:rsidRDefault="00956735" w:rsidP="00956735">
      <w:pPr>
        <w:rPr>
          <w:lang w:val="es-ES"/>
        </w:rPr>
      </w:pPr>
      <w:r w:rsidRPr="00956735">
        <w:rPr>
          <w:lang w:val="es-ES"/>
        </w:rPr>
        <w:tab/>
        <w:t>}</w:t>
      </w:r>
    </w:p>
    <w:p w14:paraId="3EAFB135" w14:textId="77777777" w:rsidR="00956735" w:rsidRPr="00956735" w:rsidRDefault="00956735" w:rsidP="00956735">
      <w:pPr>
        <w:rPr>
          <w:lang w:val="es-ES"/>
        </w:rPr>
      </w:pPr>
    </w:p>
    <w:p w14:paraId="553EEBEF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lastRenderedPageBreak/>
        <w:tab/>
      </w:r>
      <w:r w:rsidRPr="00956735">
        <w:rPr>
          <w:lang w:val="es-ES"/>
        </w:rPr>
        <w:tab/>
      </w:r>
    </w:p>
    <w:p w14:paraId="69EE114E" w14:textId="77777777" w:rsidR="00956735" w:rsidRPr="00956735" w:rsidRDefault="00956735" w:rsidP="00956735">
      <w:pPr>
        <w:rPr>
          <w:lang w:val="es-ES"/>
        </w:rPr>
      </w:pPr>
      <w:r w:rsidRPr="00956735">
        <w:rPr>
          <w:lang w:val="es-ES"/>
        </w:rPr>
        <w:t>}</w:t>
      </w:r>
    </w:p>
    <w:p w14:paraId="6D1AC33C" w14:textId="77777777" w:rsidR="00956735" w:rsidRPr="00956735" w:rsidRDefault="00956735" w:rsidP="00956735">
      <w:pPr>
        <w:rPr>
          <w:lang w:val="es-ES"/>
        </w:rPr>
      </w:pPr>
    </w:p>
    <w:p w14:paraId="250880E1" w14:textId="752E0FA0" w:rsidR="00956735" w:rsidRDefault="00956735" w:rsidP="00956735">
      <w:pPr>
        <w:rPr>
          <w:lang w:val="es-ES"/>
        </w:rPr>
      </w:pPr>
      <w:proofErr w:type="spellStart"/>
      <w:proofErr w:type="gramStart"/>
      <w:r w:rsidRPr="00956735">
        <w:rPr>
          <w:lang w:val="es-ES"/>
        </w:rPr>
        <w:t>window.addEventListener</w:t>
      </w:r>
      <w:proofErr w:type="spellEnd"/>
      <w:proofErr w:type="gramEnd"/>
      <w:r w:rsidRPr="00956735">
        <w:rPr>
          <w:lang w:val="es-ES"/>
        </w:rPr>
        <w:t>("</w:t>
      </w:r>
      <w:proofErr w:type="spellStart"/>
      <w:r w:rsidRPr="00956735">
        <w:rPr>
          <w:lang w:val="es-ES"/>
        </w:rPr>
        <w:t>keydown</w:t>
      </w:r>
      <w:proofErr w:type="spellEnd"/>
      <w:r w:rsidRPr="00956735">
        <w:rPr>
          <w:lang w:val="es-ES"/>
        </w:rPr>
        <w:t xml:space="preserve">", </w:t>
      </w:r>
      <w:proofErr w:type="spellStart"/>
      <w:r w:rsidRPr="00956735">
        <w:rPr>
          <w:lang w:val="es-ES"/>
        </w:rPr>
        <w:t>eventoRegargar</w:t>
      </w:r>
      <w:proofErr w:type="spellEnd"/>
      <w:r w:rsidRPr="00956735">
        <w:rPr>
          <w:lang w:val="es-ES"/>
        </w:rPr>
        <w:t>)</w:t>
      </w:r>
    </w:p>
    <w:p w14:paraId="031A5102" w14:textId="23A27226" w:rsidR="00956735" w:rsidRDefault="00956735" w:rsidP="00956735">
      <w:pPr>
        <w:rPr>
          <w:lang w:val="es-ES"/>
        </w:rPr>
      </w:pPr>
    </w:p>
    <w:p w14:paraId="2A01ED08" w14:textId="51CF9464" w:rsidR="00956735" w:rsidRDefault="00956735" w:rsidP="00956735">
      <w:pPr>
        <w:pStyle w:val="Ttulo1"/>
        <w:rPr>
          <w:lang w:val="es-ES"/>
        </w:rPr>
      </w:pPr>
      <w:bookmarkStart w:id="2" w:name="_Toc709562"/>
      <w:r>
        <w:rPr>
          <w:lang w:val="es-ES"/>
        </w:rPr>
        <w:t>2 – Resultados Ejercicios</w:t>
      </w:r>
      <w:bookmarkEnd w:id="2"/>
    </w:p>
    <w:p w14:paraId="54CCDAE8" w14:textId="2064340F" w:rsidR="00956735" w:rsidRDefault="00956735" w:rsidP="00956735">
      <w:pPr>
        <w:rPr>
          <w:lang w:val="es-ES"/>
        </w:rPr>
      </w:pPr>
    </w:p>
    <w:p w14:paraId="3F2DDAF9" w14:textId="53DB1E8A" w:rsidR="00956735" w:rsidRDefault="00956735" w:rsidP="00956735">
      <w:pPr>
        <w:pStyle w:val="Ttulo2"/>
        <w:rPr>
          <w:lang w:val="es-ES"/>
        </w:rPr>
      </w:pPr>
      <w:bookmarkStart w:id="3" w:name="_Toc709563"/>
      <w:r>
        <w:rPr>
          <w:lang w:val="es-ES"/>
        </w:rPr>
        <w:t>2.1 Ejercicio 1</w:t>
      </w:r>
      <w:bookmarkEnd w:id="3"/>
    </w:p>
    <w:p w14:paraId="182F6788" w14:textId="6DA39D40" w:rsidR="00956735" w:rsidRDefault="00956735" w:rsidP="00956735">
      <w:pPr>
        <w:rPr>
          <w:lang w:val="es-ES"/>
        </w:rPr>
      </w:pPr>
    </w:p>
    <w:p w14:paraId="38D4A014" w14:textId="04DA82A7" w:rsidR="00956735" w:rsidRDefault="00956735" w:rsidP="0095673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6CBDA85" wp14:editId="29ED04B6">
            <wp:extent cx="2095500" cy="1292968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8271" r="85543" b="25862"/>
                    <a:stretch/>
                  </pic:blipFill>
                  <pic:spPr bwMode="auto">
                    <a:xfrm>
                      <a:off x="0" y="0"/>
                      <a:ext cx="2112292" cy="130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2ED8D" w14:textId="5CEFD9B0" w:rsidR="00956735" w:rsidRDefault="00956735" w:rsidP="00956735">
      <w:pPr>
        <w:jc w:val="center"/>
        <w:rPr>
          <w:lang w:val="es-ES"/>
        </w:rPr>
      </w:pPr>
    </w:p>
    <w:p w14:paraId="787F1046" w14:textId="3DE809F8" w:rsidR="00956735" w:rsidRDefault="00956735" w:rsidP="00956735">
      <w:pPr>
        <w:pStyle w:val="Ttulo2"/>
        <w:rPr>
          <w:lang w:val="es-ES"/>
        </w:rPr>
      </w:pPr>
      <w:bookmarkStart w:id="4" w:name="_Toc709564"/>
      <w:r>
        <w:rPr>
          <w:lang w:val="es-ES"/>
        </w:rPr>
        <w:t>2.2 Ejercicio 2</w:t>
      </w:r>
      <w:bookmarkEnd w:id="4"/>
    </w:p>
    <w:p w14:paraId="09D34F75" w14:textId="0A9BEAB6" w:rsidR="00956735" w:rsidRDefault="00956735" w:rsidP="00956735">
      <w:pPr>
        <w:rPr>
          <w:lang w:val="es-ES"/>
        </w:rPr>
      </w:pPr>
    </w:p>
    <w:p w14:paraId="1A880C3B" w14:textId="0C8363AB" w:rsidR="00956735" w:rsidRDefault="00956735" w:rsidP="0095673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6DE2648" wp14:editId="5D331A43">
            <wp:extent cx="4429125" cy="17385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073" r="67087" b="23946"/>
                    <a:stretch/>
                  </pic:blipFill>
                  <pic:spPr bwMode="auto">
                    <a:xfrm>
                      <a:off x="0" y="0"/>
                      <a:ext cx="4459991" cy="1750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35D1B" w14:textId="0F6790C1" w:rsidR="00956735" w:rsidRDefault="00956735" w:rsidP="00956735">
      <w:pPr>
        <w:jc w:val="center"/>
        <w:rPr>
          <w:lang w:val="es-ES"/>
        </w:rPr>
      </w:pPr>
    </w:p>
    <w:p w14:paraId="1328EE8B" w14:textId="24540757" w:rsidR="00956735" w:rsidRDefault="00956735" w:rsidP="00956735">
      <w:pPr>
        <w:jc w:val="center"/>
        <w:rPr>
          <w:lang w:val="es-ES"/>
        </w:rPr>
      </w:pPr>
    </w:p>
    <w:p w14:paraId="46AA5AF7" w14:textId="10707EB7" w:rsidR="00956735" w:rsidRDefault="00956735" w:rsidP="00956735">
      <w:pPr>
        <w:jc w:val="center"/>
        <w:rPr>
          <w:lang w:val="es-ES"/>
        </w:rPr>
      </w:pPr>
    </w:p>
    <w:p w14:paraId="46B9E2CF" w14:textId="643EFF1B" w:rsidR="00956735" w:rsidRDefault="00956735" w:rsidP="00956735">
      <w:pPr>
        <w:jc w:val="center"/>
        <w:rPr>
          <w:lang w:val="es-ES"/>
        </w:rPr>
      </w:pPr>
    </w:p>
    <w:p w14:paraId="5FCD9BD4" w14:textId="6DDFF8DE" w:rsidR="00956735" w:rsidRDefault="00956735" w:rsidP="00956735">
      <w:pPr>
        <w:jc w:val="center"/>
        <w:rPr>
          <w:lang w:val="es-ES"/>
        </w:rPr>
      </w:pPr>
    </w:p>
    <w:p w14:paraId="445B4938" w14:textId="5AE85F20" w:rsidR="00956735" w:rsidRDefault="00956735" w:rsidP="00956735">
      <w:pPr>
        <w:pStyle w:val="Ttulo2"/>
        <w:rPr>
          <w:lang w:val="es-ES"/>
        </w:rPr>
      </w:pPr>
      <w:bookmarkStart w:id="5" w:name="_Toc709565"/>
      <w:r>
        <w:rPr>
          <w:lang w:val="es-ES"/>
        </w:rPr>
        <w:t>2.3 Ejercicio 3</w:t>
      </w:r>
      <w:bookmarkEnd w:id="5"/>
    </w:p>
    <w:p w14:paraId="1F962A44" w14:textId="5EE02BCC" w:rsidR="00956735" w:rsidRDefault="00956735" w:rsidP="00956735">
      <w:pPr>
        <w:rPr>
          <w:lang w:val="es-ES"/>
        </w:rPr>
      </w:pPr>
    </w:p>
    <w:p w14:paraId="58FD1AAF" w14:textId="5CC2B0C5" w:rsidR="00956735" w:rsidRDefault="00956735" w:rsidP="0095673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1866939" wp14:editId="608BDE50">
            <wp:extent cx="3562350" cy="244086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027" r="75085" b="31607"/>
                    <a:stretch/>
                  </pic:blipFill>
                  <pic:spPr bwMode="auto">
                    <a:xfrm>
                      <a:off x="0" y="0"/>
                      <a:ext cx="3574186" cy="244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65911" w14:textId="6F531A11" w:rsidR="001B1A3A" w:rsidRDefault="001B1A3A" w:rsidP="001B1A3A">
      <w:pPr>
        <w:pStyle w:val="Ttulo2"/>
        <w:rPr>
          <w:lang w:val="es-ES"/>
        </w:rPr>
      </w:pPr>
      <w:bookmarkStart w:id="6" w:name="_Toc709566"/>
      <w:r>
        <w:rPr>
          <w:lang w:val="es-ES"/>
        </w:rPr>
        <w:t>2.4 Ejercicio Adicional</w:t>
      </w:r>
      <w:bookmarkEnd w:id="6"/>
    </w:p>
    <w:p w14:paraId="621BFF93" w14:textId="67289EEA" w:rsidR="001B1A3A" w:rsidRDefault="001B1A3A" w:rsidP="001B1A3A">
      <w:pPr>
        <w:rPr>
          <w:lang w:val="es-ES"/>
        </w:rPr>
      </w:pPr>
    </w:p>
    <w:p w14:paraId="1C656228" w14:textId="48F6242D" w:rsidR="001B1A3A" w:rsidRDefault="001B1A3A" w:rsidP="001B1A3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8BF7E5B" wp14:editId="0E901805">
            <wp:extent cx="4333875" cy="1809095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0489" r="66472" b="34616"/>
                    <a:stretch/>
                  </pic:blipFill>
                  <pic:spPr bwMode="auto">
                    <a:xfrm>
                      <a:off x="0" y="0"/>
                      <a:ext cx="4371343" cy="18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6B135" w14:textId="7F78A4D2" w:rsidR="001B1A3A" w:rsidRDefault="001B1A3A" w:rsidP="001B1A3A">
      <w:pPr>
        <w:rPr>
          <w:lang w:val="es-ES"/>
        </w:rPr>
      </w:pPr>
      <w:r>
        <w:rPr>
          <w:lang w:val="es-ES"/>
        </w:rPr>
        <w:tab/>
        <w:t>Tanto si tiras una granada, como si pegas un tiro al zombi estando muerto, te lo especifica y no pega el tiro ni tira una granada.</w:t>
      </w:r>
    </w:p>
    <w:p w14:paraId="52581269" w14:textId="17C72562" w:rsidR="001B1A3A" w:rsidRDefault="001B1A3A" w:rsidP="001B1A3A">
      <w:pPr>
        <w:rPr>
          <w:lang w:val="es-ES"/>
        </w:rPr>
      </w:pPr>
    </w:p>
    <w:p w14:paraId="4DF1CEE8" w14:textId="6116BA9D" w:rsidR="001B1A3A" w:rsidRDefault="001B1A3A" w:rsidP="001B1A3A">
      <w:pPr>
        <w:pStyle w:val="Ttulo1"/>
        <w:rPr>
          <w:lang w:val="es-ES"/>
        </w:rPr>
      </w:pPr>
      <w:bookmarkStart w:id="7" w:name="_Toc709567"/>
      <w:r>
        <w:rPr>
          <w:lang w:val="es-ES"/>
        </w:rPr>
        <w:t>3 – Valoración Personal</w:t>
      </w:r>
      <w:bookmarkEnd w:id="7"/>
    </w:p>
    <w:p w14:paraId="0989B46A" w14:textId="595C556D" w:rsidR="001B1A3A" w:rsidRDefault="001B1A3A" w:rsidP="001B1A3A">
      <w:pPr>
        <w:rPr>
          <w:lang w:val="es-ES"/>
        </w:rPr>
      </w:pPr>
    </w:p>
    <w:p w14:paraId="46462484" w14:textId="7CA6C60F" w:rsidR="001B1A3A" w:rsidRDefault="001B1A3A" w:rsidP="001B1A3A">
      <w:pPr>
        <w:rPr>
          <w:lang w:val="es-ES"/>
        </w:rPr>
      </w:pPr>
      <w:r>
        <w:rPr>
          <w:lang w:val="es-ES"/>
        </w:rPr>
        <w:tab/>
        <w:t xml:space="preserve">Tanto este tema, como el tema anterior, han sido bastante divertidos a la vez que productivos a la hora de aprender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con la idea de hacer el videojuego del zombi. </w:t>
      </w:r>
    </w:p>
    <w:p w14:paraId="2509160D" w14:textId="689FBA13" w:rsidR="00C84069" w:rsidRDefault="00C84069" w:rsidP="001B1A3A">
      <w:pPr>
        <w:rPr>
          <w:lang w:val="es-ES"/>
        </w:rPr>
      </w:pPr>
    </w:p>
    <w:p w14:paraId="52B2646F" w14:textId="77777777" w:rsidR="00C84069" w:rsidRDefault="00C84069" w:rsidP="001B1A3A">
      <w:pPr>
        <w:rPr>
          <w:lang w:val="es-ES"/>
        </w:rPr>
      </w:pPr>
    </w:p>
    <w:p w14:paraId="3CF890B7" w14:textId="0CD9DFA7" w:rsidR="001B1A3A" w:rsidRDefault="001B1A3A" w:rsidP="001B1A3A">
      <w:pPr>
        <w:rPr>
          <w:lang w:val="es-ES"/>
        </w:rPr>
      </w:pPr>
      <w:r>
        <w:rPr>
          <w:lang w:val="es-ES"/>
        </w:rPr>
        <w:tab/>
        <w:t xml:space="preserve">Esta práctica en concreto de </w:t>
      </w:r>
      <w:r w:rsidR="00C84069">
        <w:rPr>
          <w:lang w:val="es-ES"/>
        </w:rPr>
        <w:t xml:space="preserve">eventos con </w:t>
      </w:r>
      <w:proofErr w:type="spellStart"/>
      <w:r w:rsidR="00C84069">
        <w:rPr>
          <w:lang w:val="es-ES"/>
        </w:rPr>
        <w:t>javascript</w:t>
      </w:r>
      <w:proofErr w:type="spellEnd"/>
      <w:r w:rsidR="00C84069">
        <w:rPr>
          <w:lang w:val="es-ES"/>
        </w:rPr>
        <w:t xml:space="preserve"> ha sido fácil de realizar a la vez que corta, pero trata perfectamente el tema. También ha sido divertida de realizar, siguiendo la línea de lo que llevamos en los temas anteriores con el videojuego del zombi.</w:t>
      </w:r>
    </w:p>
    <w:p w14:paraId="1D65CC6E" w14:textId="65606BBB" w:rsidR="00C84069" w:rsidRDefault="00C84069" w:rsidP="001B1A3A">
      <w:pPr>
        <w:rPr>
          <w:lang w:val="es-ES"/>
        </w:rPr>
      </w:pPr>
    </w:p>
    <w:p w14:paraId="3F11C19F" w14:textId="033C0F38" w:rsidR="00C84069" w:rsidRDefault="00C84069" w:rsidP="00C84069">
      <w:pPr>
        <w:pStyle w:val="Ttulo1"/>
        <w:rPr>
          <w:lang w:val="es-ES"/>
        </w:rPr>
      </w:pPr>
      <w:bookmarkStart w:id="8" w:name="_Toc709568"/>
      <w:r>
        <w:rPr>
          <w:lang w:val="es-ES"/>
        </w:rPr>
        <w:t>4 – Referencias</w:t>
      </w:r>
      <w:bookmarkEnd w:id="8"/>
    </w:p>
    <w:p w14:paraId="5D8793C7" w14:textId="3220770A" w:rsidR="00C84069" w:rsidRDefault="00C84069" w:rsidP="00C84069">
      <w:pPr>
        <w:rPr>
          <w:lang w:val="es-ES"/>
        </w:rPr>
      </w:pPr>
    </w:p>
    <w:p w14:paraId="22838E1B" w14:textId="3BD5E108" w:rsidR="00C84069" w:rsidRDefault="00C84069" w:rsidP="00C84069">
      <w:pPr>
        <w:pStyle w:val="Ttulo2"/>
      </w:pPr>
      <w:hyperlink r:id="rId14" w:history="1">
        <w:bookmarkStart w:id="9" w:name="_Toc709569"/>
        <w:r w:rsidRPr="00C84069">
          <w:rPr>
            <w:rStyle w:val="Hipervnculo"/>
            <w:color w:val="3476B1"/>
            <w:u w:val="none"/>
          </w:rPr>
          <w:t>4.1 Grupo Studium</w:t>
        </w:r>
        <w:bookmarkEnd w:id="9"/>
      </w:hyperlink>
    </w:p>
    <w:p w14:paraId="1726CE65" w14:textId="46C8AE0A" w:rsidR="00C84069" w:rsidRDefault="00C84069" w:rsidP="00C84069"/>
    <w:p w14:paraId="1BC99C10" w14:textId="6ADADE27" w:rsidR="00C84069" w:rsidRPr="00C84069" w:rsidRDefault="00C84069" w:rsidP="00C84069">
      <w:pPr>
        <w:ind w:firstLine="720"/>
      </w:pPr>
      <w:r>
        <w:t xml:space="preserve">Para la </w:t>
      </w:r>
      <w:proofErr w:type="spellStart"/>
      <w:r>
        <w:t>realización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los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adquiridos</w:t>
      </w:r>
      <w:proofErr w:type="spellEnd"/>
      <w:r>
        <w:t xml:space="preserve"> a</w:t>
      </w:r>
      <w:r>
        <w:t xml:space="preserve"> </w:t>
      </w:r>
      <w:proofErr w:type="spellStart"/>
      <w:r>
        <w:t>través</w:t>
      </w:r>
      <w:proofErr w:type="spellEnd"/>
      <w:r>
        <w:t xml:space="preserve"> del </w:t>
      </w:r>
      <w:proofErr w:type="spellStart"/>
      <w:r>
        <w:t>temario</w:t>
      </w:r>
      <w:proofErr w:type="spellEnd"/>
      <w:r>
        <w:t xml:space="preserve"> “</w:t>
      </w:r>
      <w:proofErr w:type="spellStart"/>
      <w:r w:rsidRPr="00C84069">
        <w:t>Tema</w:t>
      </w:r>
      <w:proofErr w:type="spellEnd"/>
      <w:r w:rsidRPr="00C84069">
        <w:t xml:space="preserve"> 3: </w:t>
      </w:r>
      <w:proofErr w:type="spellStart"/>
      <w:r w:rsidRPr="00C84069">
        <w:t>Eventos</w:t>
      </w:r>
      <w:proofErr w:type="spellEnd"/>
      <w:r>
        <w:t xml:space="preserve">” del </w:t>
      </w:r>
      <w:proofErr w:type="spellStart"/>
      <w:r>
        <w:t>módulo</w:t>
      </w:r>
      <w:proofErr w:type="spellEnd"/>
      <w:r>
        <w:t xml:space="preserve"> Desarrollo Web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,</w:t>
      </w:r>
      <w:r>
        <w:t xml:space="preserve"> </w:t>
      </w:r>
      <w:r>
        <w:t xml:space="preserve">del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formativo</w:t>
      </w:r>
      <w:proofErr w:type="spellEnd"/>
      <w:r>
        <w:t xml:space="preserve"> de </w:t>
      </w:r>
      <w:proofErr w:type="spellStart"/>
      <w:r>
        <w:t>grado</w:t>
      </w:r>
      <w:proofErr w:type="spellEnd"/>
      <w:r>
        <w:t xml:space="preserve"> superior de Desarrollo de </w:t>
      </w:r>
      <w:proofErr w:type="spellStart"/>
      <w:r>
        <w:t>Aplicaciones</w:t>
      </w:r>
      <w:proofErr w:type="spellEnd"/>
      <w:r>
        <w:t xml:space="preserve"> Web, </w:t>
      </w:r>
      <w:proofErr w:type="spellStart"/>
      <w:r>
        <w:t>realizado</w:t>
      </w:r>
      <w:proofErr w:type="spellEnd"/>
      <w:r>
        <w:t xml:space="preserve"> por el </w:t>
      </w:r>
      <w:proofErr w:type="spellStart"/>
      <w:r>
        <w:t>centro</w:t>
      </w:r>
      <w:proofErr w:type="spellEnd"/>
      <w:r>
        <w:t xml:space="preserve"> </w:t>
      </w:r>
      <w:r>
        <w:t xml:space="preserve">privado Grupo Studium, </w:t>
      </w:r>
      <w:proofErr w:type="spellStart"/>
      <w:r>
        <w:t>colgado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online.</w:t>
      </w:r>
    </w:p>
    <w:p w14:paraId="2672C9FA" w14:textId="77777777" w:rsidR="001B1A3A" w:rsidRPr="001B1A3A" w:rsidRDefault="001B1A3A" w:rsidP="001B1A3A">
      <w:pPr>
        <w:rPr>
          <w:lang w:val="es-ES"/>
        </w:rPr>
      </w:pPr>
    </w:p>
    <w:p w14:paraId="472C9095" w14:textId="53ECC66D" w:rsidR="00A22B48" w:rsidRDefault="00A22B48" w:rsidP="00A22B48">
      <w:pPr>
        <w:rPr>
          <w:lang w:val="es-ES"/>
        </w:rPr>
      </w:pPr>
    </w:p>
    <w:p w14:paraId="15A5D471" w14:textId="0A484C71" w:rsidR="00AE6AAA" w:rsidRPr="00AE6AAA" w:rsidRDefault="00AE6AAA" w:rsidP="00AE6AAA">
      <w:pPr>
        <w:ind w:firstLine="720"/>
        <w:rPr>
          <w:lang w:val="es-ES"/>
        </w:rPr>
      </w:pPr>
    </w:p>
    <w:sectPr w:rsidR="00AE6AAA" w:rsidRPr="00AE6AAA" w:rsidSect="000D05D2">
      <w:headerReference w:type="default" r:id="rId15"/>
      <w:footerReference w:type="default" r:id="rId16"/>
      <w:pgSz w:w="11907" w:h="16839" w:code="9"/>
      <w:pgMar w:top="1440" w:right="1077" w:bottom="1440" w:left="1077" w:header="709" w:footer="2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3D721" w14:textId="77777777" w:rsidR="001D621D" w:rsidRDefault="001D621D" w:rsidP="00665A6E">
      <w:pPr>
        <w:spacing w:after="0" w:line="240" w:lineRule="auto"/>
      </w:pPr>
      <w:r>
        <w:separator/>
      </w:r>
    </w:p>
  </w:endnote>
  <w:endnote w:type="continuationSeparator" w:id="0">
    <w:p w14:paraId="792F026E" w14:textId="77777777" w:rsidR="001D621D" w:rsidRDefault="001D621D" w:rsidP="0066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7B75D" w14:textId="77777777" w:rsidR="00F21BD9" w:rsidRDefault="00F21BD9" w:rsidP="005A07FA">
    <w:pPr>
      <w:pStyle w:val="Piedepgina"/>
      <w:jc w:val="right"/>
      <w:rPr>
        <w:color w:val="4F81BD" w:themeColor="accent1"/>
        <w:lang w:val="es-ES"/>
      </w:rPr>
    </w:pPr>
    <w:r>
      <w:rPr>
        <w:color w:val="4F81BD" w:themeColor="accent1"/>
        <w:lang w:val="es-ES"/>
      </w:rPr>
      <w:tab/>
    </w:r>
    <w:r>
      <w:rPr>
        <w:color w:val="4F81BD" w:themeColor="accent1"/>
        <w:lang w:val="es-ES"/>
      </w:rPr>
      <w:tab/>
      <w:t xml:space="preserve"> </w:t>
    </w:r>
  </w:p>
  <w:p w14:paraId="2E422801" w14:textId="1E50CC31" w:rsidR="00F21BD9" w:rsidRPr="007B0BE7" w:rsidRDefault="00F21BD9" w:rsidP="007B0BE7">
    <w:pPr>
      <w:pStyle w:val="Piedepgina"/>
      <w:rPr>
        <w:b/>
        <w:color w:val="548DD4" w:themeColor="text2" w:themeTint="99"/>
        <w:sz w:val="36"/>
        <w:szCs w:val="36"/>
        <w:lang w:val="es-ES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</w:pPr>
    <w:r w:rsidRPr="005A07FA">
      <w:rPr>
        <w:b/>
        <w:color w:val="548DD4" w:themeColor="text2" w:themeTint="99"/>
        <w:sz w:val="36"/>
        <w:szCs w:val="36"/>
        <w:lang w:val="es-ES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José Fco. Soto Camacho</w:t>
    </w:r>
    <w:r>
      <w:rPr>
        <w:color w:val="4F81BD" w:themeColor="accent1"/>
        <w:lang w:val="es-ES"/>
      </w:rPr>
      <w:tab/>
    </w:r>
    <w:r>
      <w:rPr>
        <w:color w:val="4F81BD" w:themeColor="accent1"/>
        <w:lang w:val="es-ES"/>
      </w:rPr>
      <w:tab/>
      <w:t xml:space="preserve">                            </w:t>
    </w:r>
    <w:r w:rsidR="000438F6">
      <w:rPr>
        <w:color w:val="4F81BD" w:themeColor="accent1"/>
        <w:lang w:val="es-ES"/>
      </w:rPr>
      <w:t xml:space="preserve">                    </w:t>
    </w:r>
    <w:r>
      <w:rPr>
        <w:color w:val="4F81BD" w:themeColor="accent1"/>
        <w:lang w:val="es-ES"/>
      </w:rPr>
      <w:t xml:space="preserve">       </w:t>
    </w:r>
    <w:r w:rsidRPr="005A07FA">
      <w:rPr>
        <w:b/>
        <w:color w:val="548DD4" w:themeColor="text2" w:themeTint="99"/>
        <w:sz w:val="36"/>
        <w:szCs w:val="36"/>
        <w:lang w:val="es-ES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Página </w:t>
    </w:r>
    <w:r w:rsidRPr="005A07FA">
      <w:rPr>
        <w:b/>
        <w:color w:val="548DD4" w:themeColor="text2" w:themeTint="99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5A07FA">
      <w:rPr>
        <w:b/>
        <w:color w:val="548DD4" w:themeColor="text2" w:themeTint="99"/>
        <w:sz w:val="36"/>
        <w:szCs w:val="36"/>
        <w:lang w:val="es-ES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instrText>PAGE  \* Arabic  \* MERGEFORMAT</w:instrText>
    </w:r>
    <w:r w:rsidRPr="005A07FA">
      <w:rPr>
        <w:b/>
        <w:color w:val="548DD4" w:themeColor="text2" w:themeTint="99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4D2BA9">
      <w:rPr>
        <w:b/>
        <w:noProof/>
        <w:color w:val="548DD4" w:themeColor="text2" w:themeTint="99"/>
        <w:sz w:val="36"/>
        <w:szCs w:val="36"/>
        <w:lang w:val="es-ES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13</w:t>
    </w:r>
    <w:r w:rsidRPr="005A07FA">
      <w:rPr>
        <w:b/>
        <w:color w:val="548DD4" w:themeColor="text2" w:themeTint="99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fldChar w:fldCharType="end"/>
    </w:r>
    <w:r w:rsidRPr="005A07FA">
      <w:rPr>
        <w:b/>
        <w:color w:val="548DD4" w:themeColor="text2" w:themeTint="99"/>
        <w:sz w:val="36"/>
        <w:szCs w:val="36"/>
        <w:lang w:val="es-ES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 de </w:t>
    </w:r>
    <w:r w:rsidRPr="005A07FA">
      <w:rPr>
        <w:b/>
        <w:color w:val="548DD4" w:themeColor="text2" w:themeTint="99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5A07FA">
      <w:rPr>
        <w:b/>
        <w:color w:val="548DD4" w:themeColor="text2" w:themeTint="99"/>
        <w:sz w:val="36"/>
        <w:szCs w:val="36"/>
        <w:lang w:val="es-ES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instrText>NUMPAGES  \* Arabic  \* MERGEFORMAT</w:instrText>
    </w:r>
    <w:r w:rsidRPr="005A07FA">
      <w:rPr>
        <w:b/>
        <w:color w:val="548DD4" w:themeColor="text2" w:themeTint="99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4D2BA9">
      <w:rPr>
        <w:b/>
        <w:noProof/>
        <w:color w:val="548DD4" w:themeColor="text2" w:themeTint="99"/>
        <w:sz w:val="36"/>
        <w:szCs w:val="36"/>
        <w:lang w:val="es-ES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13</w:t>
    </w:r>
    <w:r w:rsidRPr="005A07FA">
      <w:rPr>
        <w:b/>
        <w:color w:val="548DD4" w:themeColor="text2" w:themeTint="99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3B057133" w14:textId="77777777" w:rsidR="00F21BD9" w:rsidRPr="007B0BE7" w:rsidRDefault="00F21BD9" w:rsidP="007B0BE7">
    <w:pPr>
      <w:pStyle w:val="Piedepgina"/>
      <w:rPr>
        <w:color w:val="4F81BD" w:themeColor="accent1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7206B" w14:textId="77777777" w:rsidR="001D621D" w:rsidRDefault="001D621D" w:rsidP="00665A6E">
      <w:pPr>
        <w:spacing w:after="0" w:line="240" w:lineRule="auto"/>
      </w:pPr>
      <w:r>
        <w:separator/>
      </w:r>
    </w:p>
  </w:footnote>
  <w:footnote w:type="continuationSeparator" w:id="0">
    <w:p w14:paraId="567D9315" w14:textId="77777777" w:rsidR="001D621D" w:rsidRDefault="001D621D" w:rsidP="0066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5E13E" w14:textId="77777777" w:rsidR="00F21BD9" w:rsidRPr="005A26BC" w:rsidRDefault="00F21BD9" w:rsidP="00BB049E">
    <w:pPr>
      <w:pStyle w:val="Encabezado"/>
      <w:rPr>
        <w:i/>
        <w:sz w:val="14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09565F" wp14:editId="174326DF">
              <wp:simplePos x="0" y="0"/>
              <wp:positionH relativeFrom="column">
                <wp:posOffset>-577215</wp:posOffset>
              </wp:positionH>
              <wp:positionV relativeFrom="paragraph">
                <wp:posOffset>-347980</wp:posOffset>
              </wp:positionV>
              <wp:extent cx="2470150" cy="391795"/>
              <wp:effectExtent l="0" t="0" r="0" b="0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0150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224250A" w14:textId="24527467" w:rsidR="00F21BD9" w:rsidRPr="00BB049E" w:rsidRDefault="001D621D">
                          <w:pPr>
                            <w:rPr>
                              <w:i/>
                              <w:color w:val="FFFFFF"/>
                              <w:sz w:val="44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FFFFFF"/>
                                <w:sz w:val="44"/>
                                <w:lang w:val="es-ES"/>
                              </w:rPr>
                              <w:alias w:val="Title"/>
                              <w:tag w:val=""/>
                              <w:id w:val="2041005818"/>
                              <w:placeholder>
                                <w:docPart w:val="6BD59B8DBC92499BA972844CF05E7D3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5841">
                                <w:rPr>
                                  <w:i/>
                                  <w:color w:val="FFFFFF"/>
                                  <w:sz w:val="44"/>
                                  <w:lang w:val="es-ES"/>
                                </w:rPr>
                                <w:t>Práctica</w:t>
                              </w:r>
                            </w:sdtContent>
                          </w:sdt>
                          <w:r w:rsidR="00F21BD9" w:rsidRPr="00BB049E">
                            <w:rPr>
                              <w:i/>
                              <w:color w:val="FFFFFF"/>
                              <w:sz w:val="44"/>
                              <w:lang w:val="es-ES"/>
                            </w:rPr>
                            <w:t xml:space="preserve"> </w:t>
                          </w:r>
                          <w:r w:rsidR="00F21BD9">
                            <w:rPr>
                              <w:i/>
                              <w:color w:val="FFFFFF"/>
                              <w:sz w:val="44"/>
                              <w:lang w:val="es-ES"/>
                            </w:rPr>
                            <w:t xml:space="preserve">Tema </w:t>
                          </w:r>
                          <w:r w:rsidR="00956735">
                            <w:rPr>
                              <w:i/>
                              <w:color w:val="FFFFFF"/>
                              <w:sz w:val="44"/>
                              <w:lang w:val="es-ES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09565F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32" type="#_x0000_t202" style="position:absolute;left:0;text-align:left;margin-left:-45.45pt;margin-top:-27.4pt;width:194.5pt;height: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" filled="f" stroked="f" strokeweight=".5pt">
              <v:textbox>
                <w:txbxContent>
                  <w:p w14:paraId="1224250A" w14:textId="24527467" w:rsidR="00F21BD9" w:rsidRPr="00BB049E" w:rsidRDefault="001D621D">
                    <w:pPr>
                      <w:rPr>
                        <w:i/>
                        <w:color w:val="FFFFFF"/>
                        <w:sz w:val="44"/>
                        <w:lang w:val="es-ES"/>
                      </w:rPr>
                    </w:pPr>
                    <w:sdt>
                      <w:sdtPr>
                        <w:rPr>
                          <w:i/>
                          <w:color w:val="FFFFFF"/>
                          <w:sz w:val="44"/>
                          <w:lang w:val="es-ES"/>
                        </w:rPr>
                        <w:alias w:val="Title"/>
                        <w:tag w:val=""/>
                        <w:id w:val="2041005818"/>
                        <w:placeholder>
                          <w:docPart w:val="6BD59B8DBC92499BA972844CF05E7D3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185841">
                          <w:rPr>
                            <w:i/>
                            <w:color w:val="FFFFFF"/>
                            <w:sz w:val="44"/>
                            <w:lang w:val="es-ES"/>
                          </w:rPr>
                          <w:t>Práctica</w:t>
                        </w:r>
                      </w:sdtContent>
                    </w:sdt>
                    <w:r w:rsidR="00F21BD9" w:rsidRPr="00BB049E">
                      <w:rPr>
                        <w:i/>
                        <w:color w:val="FFFFFF"/>
                        <w:sz w:val="44"/>
                        <w:lang w:val="es-ES"/>
                      </w:rPr>
                      <w:t xml:space="preserve"> </w:t>
                    </w:r>
                    <w:r w:rsidR="00F21BD9">
                      <w:rPr>
                        <w:i/>
                        <w:color w:val="FFFFFF"/>
                        <w:sz w:val="44"/>
                        <w:lang w:val="es-ES"/>
                      </w:rPr>
                      <w:t xml:space="preserve">Tema </w:t>
                    </w:r>
                    <w:r w:rsidR="00956735">
                      <w:rPr>
                        <w:i/>
                        <w:color w:val="FFFFFF"/>
                        <w:sz w:val="44"/>
                        <w:lang w:val="es-ES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7216" behindDoc="0" locked="0" layoutInCell="1" allowOverlap="1" wp14:anchorId="063700DF" wp14:editId="072925E9">
          <wp:simplePos x="0" y="0"/>
          <wp:positionH relativeFrom="column">
            <wp:posOffset>-683895</wp:posOffset>
          </wp:positionH>
          <wp:positionV relativeFrom="paragraph">
            <wp:posOffset>-450215</wp:posOffset>
          </wp:positionV>
          <wp:extent cx="7540625" cy="604520"/>
          <wp:effectExtent l="0" t="0" r="3175" b="5080"/>
          <wp:wrapSquare wrapText="bothSides"/>
          <wp:docPr id="1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0625" cy="60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0FB2"/>
    <w:multiLevelType w:val="multilevel"/>
    <w:tmpl w:val="7F985B4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CD003B"/>
    <w:multiLevelType w:val="hybridMultilevel"/>
    <w:tmpl w:val="C336871C"/>
    <w:lvl w:ilvl="0" w:tplc="FCC6C1B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85120"/>
    <w:multiLevelType w:val="hybridMultilevel"/>
    <w:tmpl w:val="A46443E0"/>
    <w:lvl w:ilvl="0" w:tplc="7870D360">
      <w:start w:val="20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B5AE53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E2EB7"/>
    <w:multiLevelType w:val="multilevel"/>
    <w:tmpl w:val="DE2E29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DF7478D"/>
    <w:multiLevelType w:val="multilevel"/>
    <w:tmpl w:val="620A6F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9B14B9C"/>
    <w:multiLevelType w:val="multilevel"/>
    <w:tmpl w:val="A74ED63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C842640"/>
    <w:multiLevelType w:val="hybridMultilevel"/>
    <w:tmpl w:val="4140817C"/>
    <w:lvl w:ilvl="0" w:tplc="F6A6C9A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A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7FA"/>
    <w:rsid w:val="000034AB"/>
    <w:rsid w:val="000050E5"/>
    <w:rsid w:val="00030BAB"/>
    <w:rsid w:val="000434C2"/>
    <w:rsid w:val="000438F6"/>
    <w:rsid w:val="00045BD2"/>
    <w:rsid w:val="000543D5"/>
    <w:rsid w:val="00072933"/>
    <w:rsid w:val="00081885"/>
    <w:rsid w:val="00087A9E"/>
    <w:rsid w:val="000A7153"/>
    <w:rsid w:val="000C4C97"/>
    <w:rsid w:val="000D05D2"/>
    <w:rsid w:val="000D3A79"/>
    <w:rsid w:val="000E6461"/>
    <w:rsid w:val="000F6EE5"/>
    <w:rsid w:val="00131309"/>
    <w:rsid w:val="00142E8A"/>
    <w:rsid w:val="00143B97"/>
    <w:rsid w:val="00161D51"/>
    <w:rsid w:val="001734DB"/>
    <w:rsid w:val="00185841"/>
    <w:rsid w:val="00186A12"/>
    <w:rsid w:val="001B1A3A"/>
    <w:rsid w:val="001B6C36"/>
    <w:rsid w:val="001B770C"/>
    <w:rsid w:val="001C6EBF"/>
    <w:rsid w:val="001C70A7"/>
    <w:rsid w:val="001D621D"/>
    <w:rsid w:val="001E363F"/>
    <w:rsid w:val="001E3AF1"/>
    <w:rsid w:val="001E4CF6"/>
    <w:rsid w:val="00217DFF"/>
    <w:rsid w:val="00220E7A"/>
    <w:rsid w:val="00221952"/>
    <w:rsid w:val="00225552"/>
    <w:rsid w:val="002533CF"/>
    <w:rsid w:val="002612A2"/>
    <w:rsid w:val="002812C1"/>
    <w:rsid w:val="0029239C"/>
    <w:rsid w:val="002A7AB8"/>
    <w:rsid w:val="002D68C9"/>
    <w:rsid w:val="002D7166"/>
    <w:rsid w:val="003103B8"/>
    <w:rsid w:val="00313761"/>
    <w:rsid w:val="00313A2C"/>
    <w:rsid w:val="0032112A"/>
    <w:rsid w:val="003240C9"/>
    <w:rsid w:val="003329FD"/>
    <w:rsid w:val="00334631"/>
    <w:rsid w:val="00341154"/>
    <w:rsid w:val="00344007"/>
    <w:rsid w:val="003A77CE"/>
    <w:rsid w:val="003C6452"/>
    <w:rsid w:val="003D2D9D"/>
    <w:rsid w:val="003D72A2"/>
    <w:rsid w:val="003E4F32"/>
    <w:rsid w:val="003F2992"/>
    <w:rsid w:val="00405664"/>
    <w:rsid w:val="00415BD9"/>
    <w:rsid w:val="00422182"/>
    <w:rsid w:val="004450BA"/>
    <w:rsid w:val="00457404"/>
    <w:rsid w:val="004736B5"/>
    <w:rsid w:val="00484218"/>
    <w:rsid w:val="00493991"/>
    <w:rsid w:val="004B2687"/>
    <w:rsid w:val="004C11F0"/>
    <w:rsid w:val="004C5211"/>
    <w:rsid w:val="004C6079"/>
    <w:rsid w:val="004D2BA9"/>
    <w:rsid w:val="004D606B"/>
    <w:rsid w:val="004D64A4"/>
    <w:rsid w:val="004F4FF4"/>
    <w:rsid w:val="004F55B5"/>
    <w:rsid w:val="005021D2"/>
    <w:rsid w:val="00506A2E"/>
    <w:rsid w:val="00512824"/>
    <w:rsid w:val="00517761"/>
    <w:rsid w:val="00524CB4"/>
    <w:rsid w:val="005452AF"/>
    <w:rsid w:val="00554230"/>
    <w:rsid w:val="005542C8"/>
    <w:rsid w:val="00561067"/>
    <w:rsid w:val="005752DA"/>
    <w:rsid w:val="00581CC4"/>
    <w:rsid w:val="00584111"/>
    <w:rsid w:val="005A07FA"/>
    <w:rsid w:val="005A228A"/>
    <w:rsid w:val="005A26BC"/>
    <w:rsid w:val="005A5294"/>
    <w:rsid w:val="005B2245"/>
    <w:rsid w:val="005C7CCC"/>
    <w:rsid w:val="00603083"/>
    <w:rsid w:val="00652372"/>
    <w:rsid w:val="00665A6E"/>
    <w:rsid w:val="006B297A"/>
    <w:rsid w:val="006D626E"/>
    <w:rsid w:val="00701E51"/>
    <w:rsid w:val="00712B00"/>
    <w:rsid w:val="00716897"/>
    <w:rsid w:val="00747063"/>
    <w:rsid w:val="00757C23"/>
    <w:rsid w:val="00770868"/>
    <w:rsid w:val="007A1603"/>
    <w:rsid w:val="007B0BE7"/>
    <w:rsid w:val="007C2DB7"/>
    <w:rsid w:val="007C47BC"/>
    <w:rsid w:val="007C69FB"/>
    <w:rsid w:val="007E0DB7"/>
    <w:rsid w:val="007E0DE1"/>
    <w:rsid w:val="007E7111"/>
    <w:rsid w:val="007F430C"/>
    <w:rsid w:val="007F6921"/>
    <w:rsid w:val="00811D69"/>
    <w:rsid w:val="00812B54"/>
    <w:rsid w:val="008162B0"/>
    <w:rsid w:val="00824BA8"/>
    <w:rsid w:val="008330E3"/>
    <w:rsid w:val="00841FF8"/>
    <w:rsid w:val="00853A55"/>
    <w:rsid w:val="00856895"/>
    <w:rsid w:val="008663CD"/>
    <w:rsid w:val="00870C08"/>
    <w:rsid w:val="00881173"/>
    <w:rsid w:val="00894BBE"/>
    <w:rsid w:val="00896612"/>
    <w:rsid w:val="008A1D56"/>
    <w:rsid w:val="008D2BDE"/>
    <w:rsid w:val="008E23AC"/>
    <w:rsid w:val="008F2F2A"/>
    <w:rsid w:val="00904D4C"/>
    <w:rsid w:val="00905C9F"/>
    <w:rsid w:val="00923178"/>
    <w:rsid w:val="009308BB"/>
    <w:rsid w:val="00945DE2"/>
    <w:rsid w:val="00956735"/>
    <w:rsid w:val="00963B9B"/>
    <w:rsid w:val="00964903"/>
    <w:rsid w:val="009836AF"/>
    <w:rsid w:val="009A30D4"/>
    <w:rsid w:val="009D0CB0"/>
    <w:rsid w:val="009D5BFB"/>
    <w:rsid w:val="00A0156A"/>
    <w:rsid w:val="00A0749F"/>
    <w:rsid w:val="00A22B48"/>
    <w:rsid w:val="00A22F1F"/>
    <w:rsid w:val="00A23E16"/>
    <w:rsid w:val="00A47B30"/>
    <w:rsid w:val="00A52534"/>
    <w:rsid w:val="00A62285"/>
    <w:rsid w:val="00A64658"/>
    <w:rsid w:val="00A65D0B"/>
    <w:rsid w:val="00A72798"/>
    <w:rsid w:val="00A7695F"/>
    <w:rsid w:val="00A971DC"/>
    <w:rsid w:val="00AB00DB"/>
    <w:rsid w:val="00AC75D5"/>
    <w:rsid w:val="00AD49A4"/>
    <w:rsid w:val="00AE6AAA"/>
    <w:rsid w:val="00AF4662"/>
    <w:rsid w:val="00AF6BDB"/>
    <w:rsid w:val="00B02553"/>
    <w:rsid w:val="00B10236"/>
    <w:rsid w:val="00B239E8"/>
    <w:rsid w:val="00B26AE4"/>
    <w:rsid w:val="00B33EBE"/>
    <w:rsid w:val="00B40B57"/>
    <w:rsid w:val="00B656CB"/>
    <w:rsid w:val="00B72222"/>
    <w:rsid w:val="00B9577D"/>
    <w:rsid w:val="00BB049E"/>
    <w:rsid w:val="00BB22D6"/>
    <w:rsid w:val="00BC16D1"/>
    <w:rsid w:val="00BC5BDF"/>
    <w:rsid w:val="00BD5FFA"/>
    <w:rsid w:val="00BE074D"/>
    <w:rsid w:val="00BF107E"/>
    <w:rsid w:val="00BF1685"/>
    <w:rsid w:val="00C05756"/>
    <w:rsid w:val="00C136C3"/>
    <w:rsid w:val="00C1729C"/>
    <w:rsid w:val="00C21B79"/>
    <w:rsid w:val="00C40455"/>
    <w:rsid w:val="00C45093"/>
    <w:rsid w:val="00C45620"/>
    <w:rsid w:val="00C45AB3"/>
    <w:rsid w:val="00C640DD"/>
    <w:rsid w:val="00C7728D"/>
    <w:rsid w:val="00C84069"/>
    <w:rsid w:val="00C9654C"/>
    <w:rsid w:val="00CB0943"/>
    <w:rsid w:val="00CC5B1C"/>
    <w:rsid w:val="00CF7495"/>
    <w:rsid w:val="00D00482"/>
    <w:rsid w:val="00D05257"/>
    <w:rsid w:val="00D352E3"/>
    <w:rsid w:val="00D408AF"/>
    <w:rsid w:val="00D5280E"/>
    <w:rsid w:val="00D52879"/>
    <w:rsid w:val="00D57822"/>
    <w:rsid w:val="00DA436C"/>
    <w:rsid w:val="00DA71E3"/>
    <w:rsid w:val="00DB3504"/>
    <w:rsid w:val="00E162D5"/>
    <w:rsid w:val="00E330E7"/>
    <w:rsid w:val="00E454BF"/>
    <w:rsid w:val="00E47559"/>
    <w:rsid w:val="00E477A1"/>
    <w:rsid w:val="00E52CAF"/>
    <w:rsid w:val="00E57249"/>
    <w:rsid w:val="00E74E0D"/>
    <w:rsid w:val="00EC04BC"/>
    <w:rsid w:val="00EC1217"/>
    <w:rsid w:val="00EE69DD"/>
    <w:rsid w:val="00EF10BE"/>
    <w:rsid w:val="00EF493D"/>
    <w:rsid w:val="00F218BF"/>
    <w:rsid w:val="00F21BD9"/>
    <w:rsid w:val="00F40B27"/>
    <w:rsid w:val="00F4283C"/>
    <w:rsid w:val="00F50CE8"/>
    <w:rsid w:val="00F547B2"/>
    <w:rsid w:val="00F616C3"/>
    <w:rsid w:val="00F67EB1"/>
    <w:rsid w:val="00F90F51"/>
    <w:rsid w:val="00F9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CF400"/>
  <w15:docId w15:val="{6AB409A5-CCB3-41C9-A8A2-DCDECB17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DB7"/>
    <w:pPr>
      <w:spacing w:after="200" w:line="276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438F6"/>
    <w:pPr>
      <w:keepNext/>
      <w:keepLines/>
      <w:spacing w:before="480" w:after="0"/>
      <w:jc w:val="center"/>
      <w:outlineLvl w:val="0"/>
    </w:pPr>
    <w:rPr>
      <w:rFonts w:eastAsia="Times New Roman"/>
      <w:b/>
      <w:bCs/>
      <w:color w:val="629DD1"/>
      <w:sz w:val="4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662"/>
    <w:pPr>
      <w:keepNext/>
      <w:keepLines/>
      <w:spacing w:before="200" w:after="0"/>
      <w:outlineLvl w:val="1"/>
    </w:pPr>
    <w:rPr>
      <w:rFonts w:eastAsia="Times New Roman"/>
      <w:b/>
      <w:bCs/>
      <w:color w:val="3476B1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05D2"/>
    <w:pPr>
      <w:keepNext/>
      <w:keepLines/>
      <w:spacing w:before="200" w:after="0"/>
      <w:outlineLvl w:val="2"/>
    </w:pPr>
    <w:rPr>
      <w:rFonts w:eastAsia="Times New Roman"/>
      <w:b/>
      <w:bCs/>
      <w:color w:val="93A299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56895"/>
    <w:rPr>
      <w:rFonts w:ascii="Tahoma" w:hAnsi="Tahoma" w:cs="Tahoma"/>
      <w:sz w:val="16"/>
      <w:szCs w:val="16"/>
    </w:rPr>
  </w:style>
  <w:style w:type="character" w:styleId="Textodelmarcadordeposicin">
    <w:name w:val="Placeholder Text"/>
    <w:uiPriority w:val="99"/>
    <w:semiHidden/>
    <w:rsid w:val="004D64A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A6E"/>
  </w:style>
  <w:style w:type="paragraph" w:styleId="Piedepgina">
    <w:name w:val="footer"/>
    <w:basedOn w:val="Normal"/>
    <w:link w:val="PiedepginaCar"/>
    <w:uiPriority w:val="99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A6E"/>
  </w:style>
  <w:style w:type="paragraph" w:styleId="Ttulo">
    <w:name w:val="Title"/>
    <w:basedOn w:val="Normal"/>
    <w:next w:val="Normal"/>
    <w:link w:val="TtuloCar"/>
    <w:uiPriority w:val="10"/>
    <w:qFormat/>
    <w:rsid w:val="00B26AE4"/>
    <w:pPr>
      <w:spacing w:after="300" w:line="240" w:lineRule="auto"/>
      <w:contextualSpacing/>
    </w:pPr>
    <w:rPr>
      <w:rFonts w:eastAsia="Times New Roman"/>
      <w:color w:val="848058"/>
      <w:spacing w:val="5"/>
      <w:kern w:val="28"/>
      <w:sz w:val="72"/>
      <w:szCs w:val="52"/>
    </w:rPr>
  </w:style>
  <w:style w:type="character" w:customStyle="1" w:styleId="TtuloCar">
    <w:name w:val="Título Car"/>
    <w:link w:val="Ttulo"/>
    <w:uiPriority w:val="10"/>
    <w:rsid w:val="00B26AE4"/>
    <w:rPr>
      <w:rFonts w:ascii="Calibri" w:eastAsia="Times New Roman" w:hAnsi="Calibri" w:cs="Times New Roman"/>
      <w:color w:val="848058"/>
      <w:spacing w:val="5"/>
      <w:kern w:val="28"/>
      <w:sz w:val="72"/>
      <w:szCs w:val="52"/>
    </w:rPr>
  </w:style>
  <w:style w:type="character" w:customStyle="1" w:styleId="Ttulo1Car">
    <w:name w:val="Título 1 Car"/>
    <w:link w:val="Ttulo1"/>
    <w:uiPriority w:val="9"/>
    <w:rsid w:val="000438F6"/>
    <w:rPr>
      <w:rFonts w:eastAsia="Times New Roman"/>
      <w:b/>
      <w:bCs/>
      <w:color w:val="629DD1"/>
      <w:sz w:val="44"/>
      <w:szCs w:val="28"/>
      <w:u w:val="single"/>
    </w:rPr>
  </w:style>
  <w:style w:type="character" w:customStyle="1" w:styleId="Ttulo2Car">
    <w:name w:val="Título 2 Car"/>
    <w:link w:val="Ttulo2"/>
    <w:uiPriority w:val="9"/>
    <w:rsid w:val="00AF4662"/>
    <w:rPr>
      <w:rFonts w:eastAsia="Times New Roman"/>
      <w:b/>
      <w:bCs/>
      <w:color w:val="3476B1"/>
      <w:sz w:val="36"/>
      <w:szCs w:val="26"/>
    </w:rPr>
  </w:style>
  <w:style w:type="character" w:customStyle="1" w:styleId="Ttulo3Car">
    <w:name w:val="Título 3 Car"/>
    <w:link w:val="Ttulo3"/>
    <w:uiPriority w:val="9"/>
    <w:rsid w:val="000D05D2"/>
    <w:rPr>
      <w:rFonts w:eastAsia="Times New Roman"/>
      <w:b/>
      <w:bCs/>
      <w:color w:val="93A299"/>
      <w:sz w:val="28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B26AE4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0C4C97"/>
    <w:pPr>
      <w:tabs>
        <w:tab w:val="right" w:pos="9743"/>
      </w:tabs>
      <w:spacing w:after="100"/>
    </w:pPr>
    <w:rPr>
      <w:b/>
      <w:noProof/>
      <w:color w:val="365F91" w:themeColor="accent1" w:themeShade="BF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B26A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26AE4"/>
    <w:pPr>
      <w:spacing w:after="100"/>
      <w:ind w:left="440"/>
    </w:pPr>
  </w:style>
  <w:style w:type="character" w:styleId="Hipervnculo">
    <w:name w:val="Hyperlink"/>
    <w:uiPriority w:val="99"/>
    <w:unhideWhenUsed/>
    <w:rsid w:val="00B26AE4"/>
    <w:rPr>
      <w:color w:val="CCCC00"/>
      <w:u w:val="single"/>
    </w:rPr>
  </w:style>
  <w:style w:type="paragraph" w:styleId="Sinespaciado">
    <w:name w:val="No Spacing"/>
    <w:link w:val="SinespaciadoCar"/>
    <w:uiPriority w:val="1"/>
    <w:qFormat/>
    <w:rsid w:val="00E162D5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E162D5"/>
    <w:rPr>
      <w:rFonts w:ascii="Calibri" w:eastAsia="Times New Roman" w:hAnsi="Calibri" w:cs="Times New Roman"/>
      <w:sz w:val="22"/>
      <w:szCs w:val="22"/>
    </w:rPr>
  </w:style>
  <w:style w:type="paragraph" w:styleId="Prrafodelista">
    <w:name w:val="List Paragraph"/>
    <w:basedOn w:val="Normal"/>
    <w:uiPriority w:val="34"/>
    <w:qFormat/>
    <w:rsid w:val="009836A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A228A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CF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C16D1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D626E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C84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8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76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grupostudium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Plantilla_Word_32_-_2003__2007_y_2010_-_Valor_Creativo\2007%20y%202010\Ejemplo%2032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D59B8DBC92499BA972844CF05E7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1E4B2-EB60-497E-9C86-DB887BA5AC29}"/>
      </w:docPartPr>
      <w:docPartBody>
        <w:p w:rsidR="00ED515E" w:rsidRDefault="00E243B3">
          <w:pPr>
            <w:pStyle w:val="6BD59B8DBC92499BA972844CF05E7D3A"/>
          </w:pPr>
          <w:r w:rsidRPr="00EA6167"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3B3"/>
    <w:rsid w:val="00176E16"/>
    <w:rsid w:val="001C4A4B"/>
    <w:rsid w:val="00230015"/>
    <w:rsid w:val="005233E9"/>
    <w:rsid w:val="00540FB4"/>
    <w:rsid w:val="005B0956"/>
    <w:rsid w:val="0067668E"/>
    <w:rsid w:val="00735E88"/>
    <w:rsid w:val="00804D49"/>
    <w:rsid w:val="00903A53"/>
    <w:rsid w:val="00A61AC1"/>
    <w:rsid w:val="00BA5C14"/>
    <w:rsid w:val="00D03DE6"/>
    <w:rsid w:val="00D555D3"/>
    <w:rsid w:val="00D74CF6"/>
    <w:rsid w:val="00E243B3"/>
    <w:rsid w:val="00EC742B"/>
    <w:rsid w:val="00E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Pr>
      <w:color w:val="808080"/>
    </w:rPr>
  </w:style>
  <w:style w:type="paragraph" w:customStyle="1" w:styleId="C01BF9697DF04DB2A29627A7BE78394C">
    <w:name w:val="C01BF9697DF04DB2A29627A7BE78394C"/>
  </w:style>
  <w:style w:type="paragraph" w:customStyle="1" w:styleId="7C59D6C9E0A747848CC30CBC41101BE8">
    <w:name w:val="7C59D6C9E0A747848CC30CBC41101BE8"/>
  </w:style>
  <w:style w:type="paragraph" w:customStyle="1" w:styleId="6BD59B8DBC92499BA972844CF05E7D3A">
    <w:name w:val="6BD59B8DBC92499BA972844CF05E7D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089B20-9080-4AE8-BCAA-E7B47503A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Ejemplo 32 - 2007 y 2010 - Valor Creativo.dotx</Template>
  <TotalTime>2202</TotalTime>
  <Pages>12</Pages>
  <Words>868</Words>
  <Characters>4779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Práctica</vt:lpstr>
      <vt:lpstr>Valor Creativo</vt:lpstr>
    </vt:vector>
  </TitlesOfParts>
  <Company/>
  <LinksUpToDate>false</LinksUpToDate>
  <CharactersWithSpaces>5636</CharactersWithSpaces>
  <SharedDoc>false</SharedDoc>
  <HLinks>
    <vt:vector size="18" baseType="variant"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_Toc361179953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_Toc361179952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_Toc361179951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</dc:title>
  <dc:subject>ValorCreativo.blogspot.com</dc:subject>
  <dc:creator>José Fco. Soto Camacho</dc:creator>
  <cp:lastModifiedBy>Jose Fco</cp:lastModifiedBy>
  <cp:revision>63</cp:revision>
  <cp:lastPrinted>2019-02-10T15:46:00Z</cp:lastPrinted>
  <dcterms:created xsi:type="dcterms:W3CDTF">2017-11-19T16:13:00Z</dcterms:created>
  <dcterms:modified xsi:type="dcterms:W3CDTF">2019-02-10T15:46:00Z</dcterms:modified>
  <cp:contentStatus>Desarrollo Web en Entorno Cliente</cp:contentStatus>
</cp:coreProperties>
</file>